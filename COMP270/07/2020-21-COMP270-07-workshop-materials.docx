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4C1F5" w14:textId="32BA3984" w:rsidR="00FB17DC" w:rsidRDefault="00FB17DC" w:rsidP="00FB17DC">
      <w:pPr>
        <w:pStyle w:val="Heading1"/>
        <w:rPr>
          <w:lang w:val="en-GB"/>
        </w:rPr>
      </w:pPr>
      <w:r>
        <w:rPr>
          <w:lang w:val="en-GB"/>
        </w:rPr>
        <w:t>Introduction</w:t>
      </w:r>
    </w:p>
    <w:p w14:paraId="037F30E4" w14:textId="16E10D9D" w:rsidR="00FB17DC" w:rsidRDefault="00E776C5" w:rsidP="00FB17DC">
      <w:pPr>
        <w:spacing w:after="0"/>
        <w:rPr>
          <w:lang w:val="en-GB"/>
        </w:rPr>
      </w:pPr>
      <w:r>
        <w:rPr>
          <w:lang w:val="en-GB"/>
        </w:rPr>
        <w:t xml:space="preserve">This week’s </w:t>
      </w:r>
      <w:r w:rsidR="00FF7BFF">
        <w:rPr>
          <w:lang w:val="en-GB"/>
        </w:rPr>
        <w:t>question is an exercise in computing vector directions in different spaces, i.e. relative to different viewpoints. The question is 2D but the process is the same for any number of dimensions.</w:t>
      </w:r>
      <w:bookmarkStart w:id="0" w:name="_GoBack"/>
      <w:bookmarkEnd w:id="0"/>
      <w:r w:rsidR="005D7FA2">
        <w:rPr>
          <w:lang w:val="en-GB"/>
        </w:rPr>
        <w:br/>
      </w:r>
    </w:p>
    <w:p w14:paraId="09A69159" w14:textId="7361F6DC" w:rsidR="00FB17DC" w:rsidRDefault="00FF7BFF" w:rsidP="00FB17DC">
      <w:pPr>
        <w:pStyle w:val="Heading1"/>
        <w:rPr>
          <w:lang w:val="en-GB"/>
        </w:rPr>
      </w:pPr>
      <w:r>
        <w:rPr>
          <w:lang w:val="en-GB"/>
        </w:rPr>
        <w:t>Shooting at cells</w:t>
      </w:r>
    </w:p>
    <w:p w14:paraId="6E59CF0E" w14:textId="3111627F" w:rsidR="009263DB" w:rsidRDefault="002955C4" w:rsidP="00146D27">
      <w:pPr>
        <w:pStyle w:val="ListParagraph"/>
        <w:numPr>
          <w:ilvl w:val="0"/>
          <w:numId w:val="31"/>
        </w:numPr>
        <w:spacing w:before="240" w:after="0"/>
      </w:pPr>
      <w:r>
        <w:rPr>
          <w:noProof/>
        </w:rPr>
        <mc:AlternateContent>
          <mc:Choice Requires="wpg">
            <w:drawing>
              <wp:anchor distT="0" distB="0" distL="114300" distR="114300" simplePos="0" relativeHeight="251664384" behindDoc="1" locked="0" layoutInCell="1" allowOverlap="1" wp14:anchorId="4264C864" wp14:editId="4CA7412A">
                <wp:simplePos x="0" y="0"/>
                <wp:positionH relativeFrom="column">
                  <wp:posOffset>251460</wp:posOffset>
                </wp:positionH>
                <wp:positionV relativeFrom="paragraph">
                  <wp:posOffset>874395</wp:posOffset>
                </wp:positionV>
                <wp:extent cx="3642995" cy="3030855"/>
                <wp:effectExtent l="0" t="0" r="14605" b="0"/>
                <wp:wrapTight wrapText="bothSides">
                  <wp:wrapPolygon edited="0">
                    <wp:start x="0" y="0"/>
                    <wp:lineTo x="0" y="21451"/>
                    <wp:lineTo x="21574" y="21451"/>
                    <wp:lineTo x="21574" y="0"/>
                    <wp:lineTo x="0" y="0"/>
                  </wp:wrapPolygon>
                </wp:wrapTight>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642995" cy="3030855"/>
                          <a:chOff x="0" y="0"/>
                          <a:chExt cx="3642995" cy="3030855"/>
                        </a:xfrm>
                      </wpg:grpSpPr>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8120" y="0"/>
                            <a:ext cx="3444875" cy="3030855"/>
                          </a:xfrm>
                          <a:prstGeom prst="rect">
                            <a:avLst/>
                          </a:prstGeom>
                        </pic:spPr>
                      </pic:pic>
                      <wps:wsp>
                        <wps:cNvPr id="217" name="Text Box 2">
                          <a:extLst>
                            <a:ext uri="{C183D7F6-B498-43B3-948B-1728B52AA6E4}">
                              <adec:decorative xmlns:adec="http://schemas.microsoft.com/office/drawing/2017/decorative" val="1"/>
                            </a:ext>
                          </a:extLst>
                        </wps:cNvPr>
                        <wps:cNvSpPr txBox="1">
                          <a:spLocks noChangeArrowheads="1"/>
                        </wps:cNvSpPr>
                        <wps:spPr bwMode="auto">
                          <a:xfrm>
                            <a:off x="0" y="7620"/>
                            <a:ext cx="200660" cy="3016250"/>
                          </a:xfrm>
                          <a:prstGeom prst="rect">
                            <a:avLst/>
                          </a:prstGeom>
                          <a:solidFill>
                            <a:schemeClr val="tx1">
                              <a:lumMod val="85000"/>
                              <a:lumOff val="15000"/>
                            </a:schemeClr>
                          </a:solidFill>
                          <a:ln w="9525">
                            <a:noFill/>
                            <a:miter lim="800000"/>
                            <a:headEnd/>
                            <a:tailEnd/>
                          </a:ln>
                        </wps:spPr>
                        <wps:txbx>
                          <w:txbxContent>
                            <w:p w14:paraId="40053998" w14:textId="71A6F98A" w:rsidR="0071417B" w:rsidRPr="0071417B" w:rsidRDefault="0071417B" w:rsidP="0071417B">
                              <w:pPr>
                                <w:spacing w:line="276" w:lineRule="auto"/>
                                <w:rPr>
                                  <w:color w:val="FFFF00"/>
                                </w:rPr>
                              </w:pPr>
                              <w:r w:rsidRPr="0071417B">
                                <w:rPr>
                                  <w:color w:val="FFFF00"/>
                                </w:rPr>
                                <w:t>0</w:t>
                              </w:r>
                            </w:p>
                            <w:p w14:paraId="2DC01759" w14:textId="3AF17AC3" w:rsidR="0071417B" w:rsidRPr="0071417B" w:rsidRDefault="0071417B" w:rsidP="0071417B">
                              <w:pPr>
                                <w:spacing w:line="276" w:lineRule="auto"/>
                                <w:rPr>
                                  <w:color w:val="FFFF00"/>
                                </w:rPr>
                              </w:pPr>
                              <w:r w:rsidRPr="0071417B">
                                <w:rPr>
                                  <w:color w:val="FFFF00"/>
                                </w:rPr>
                                <w:t>1</w:t>
                              </w:r>
                            </w:p>
                            <w:p w14:paraId="5CFF65BA" w14:textId="735AD9F5" w:rsidR="0071417B" w:rsidRPr="0071417B" w:rsidRDefault="0071417B" w:rsidP="0071417B">
                              <w:pPr>
                                <w:spacing w:line="276" w:lineRule="auto"/>
                                <w:rPr>
                                  <w:color w:val="FFFF00"/>
                                </w:rPr>
                              </w:pPr>
                              <w:r w:rsidRPr="0071417B">
                                <w:rPr>
                                  <w:color w:val="FFFF00"/>
                                </w:rPr>
                                <w:t>2</w:t>
                              </w:r>
                            </w:p>
                            <w:p w14:paraId="7F6885D5" w14:textId="159D5A9A" w:rsidR="0071417B" w:rsidRPr="0071417B" w:rsidRDefault="0071417B" w:rsidP="0071417B">
                              <w:pPr>
                                <w:spacing w:line="276" w:lineRule="auto"/>
                                <w:rPr>
                                  <w:color w:val="FFFF00"/>
                                </w:rPr>
                              </w:pPr>
                              <w:r w:rsidRPr="0071417B">
                                <w:rPr>
                                  <w:color w:val="FFFF00"/>
                                </w:rPr>
                                <w:t>3</w:t>
                              </w:r>
                            </w:p>
                            <w:p w14:paraId="50A9730D" w14:textId="5FBC75F6" w:rsidR="0071417B" w:rsidRPr="0071417B" w:rsidRDefault="0071417B" w:rsidP="0071417B">
                              <w:pPr>
                                <w:spacing w:line="276" w:lineRule="auto"/>
                                <w:rPr>
                                  <w:color w:val="FFFF00"/>
                                </w:rPr>
                              </w:pPr>
                              <w:r w:rsidRPr="0071417B">
                                <w:rPr>
                                  <w:color w:val="FFFF00"/>
                                </w:rPr>
                                <w:t>4</w:t>
                              </w:r>
                            </w:p>
                            <w:p w14:paraId="5C065979" w14:textId="68E076F0" w:rsidR="0071417B" w:rsidRPr="0071417B" w:rsidRDefault="0071417B" w:rsidP="0071417B">
                              <w:pPr>
                                <w:spacing w:line="276" w:lineRule="auto"/>
                                <w:rPr>
                                  <w:color w:val="FFFF00"/>
                                </w:rPr>
                              </w:pPr>
                              <w:r w:rsidRPr="0071417B">
                                <w:rPr>
                                  <w:color w:val="FFFF00"/>
                                </w:rPr>
                                <w:t>5</w:t>
                              </w:r>
                            </w:p>
                            <w:p w14:paraId="063FD6BE" w14:textId="490D5E6C" w:rsidR="0071417B" w:rsidRPr="0071417B" w:rsidRDefault="0071417B" w:rsidP="0071417B">
                              <w:pPr>
                                <w:spacing w:line="276" w:lineRule="auto"/>
                                <w:rPr>
                                  <w:color w:val="FFFF00"/>
                                </w:rPr>
                              </w:pPr>
                              <w:r w:rsidRPr="0071417B">
                                <w:rPr>
                                  <w:color w:val="FFFF00"/>
                                </w:rPr>
                                <w:t>6</w:t>
                              </w:r>
                            </w:p>
                            <w:p w14:paraId="20EC2A35" w14:textId="1F1BE5FC" w:rsidR="0071417B" w:rsidRPr="0071417B" w:rsidRDefault="0071417B" w:rsidP="0071417B">
                              <w:pPr>
                                <w:spacing w:line="276" w:lineRule="auto"/>
                                <w:rPr>
                                  <w:color w:val="FFFF00"/>
                                </w:rPr>
                              </w:pPr>
                              <w:r w:rsidRPr="0071417B">
                                <w:rPr>
                                  <w:color w:val="FFFF00"/>
                                </w:rPr>
                                <w:t>7</w:t>
                              </w:r>
                            </w:p>
                          </w:txbxContent>
                        </wps:txbx>
                        <wps:bodyPr rot="0" vert="horz" wrap="square" lIns="91440" tIns="45720" rIns="91440" bIns="45720" anchor="t" anchorCtr="0">
                          <a:noAutofit/>
                        </wps:bodyPr>
                      </wps:wsp>
                      <wpg:grpSp>
                        <wpg:cNvPr id="5" name="Group 5"/>
                        <wpg:cNvGrpSpPr/>
                        <wpg:grpSpPr>
                          <a:xfrm>
                            <a:off x="3200400" y="1165860"/>
                            <a:ext cx="438439" cy="381000"/>
                            <a:chOff x="0" y="0"/>
                            <a:chExt cx="438439" cy="381000"/>
                          </a:xfrm>
                        </wpg:grpSpPr>
                        <wps:wsp>
                          <wps:cNvPr id="2" name="Rectangle 2">
                            <a:extLst>
                              <a:ext uri="{C183D7F6-B498-43B3-948B-1728B52AA6E4}">
                                <adec:decorative xmlns:adec="http://schemas.microsoft.com/office/drawing/2017/decorative" val="1"/>
                              </a:ext>
                            </a:extLst>
                          </wps:cNvPr>
                          <wps:cNvSpPr/>
                          <wps:spPr>
                            <a:xfrm>
                              <a:off x="0" y="0"/>
                              <a:ext cx="438439" cy="3810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Multiplication Sign 4">
                            <a:extLst>
                              <a:ext uri="{C183D7F6-B498-43B3-948B-1728B52AA6E4}">
                                <adec:decorative xmlns:adec="http://schemas.microsoft.com/office/drawing/2017/decorative" val="1"/>
                              </a:ext>
                            </a:extLst>
                          </wps:cNvPr>
                          <wps:cNvSpPr/>
                          <wps:spPr>
                            <a:xfrm>
                              <a:off x="175260" y="137160"/>
                              <a:ext cx="96982" cy="110837"/>
                            </a:xfrm>
                            <a:prstGeom prst="mathMultiply">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264C864" id="Group 6" o:spid="_x0000_s1026" style="position:absolute;left:0;text-align:left;margin-left:19.8pt;margin-top:68.85pt;width:286.85pt;height:238.65pt;z-index:-251652096" coordsize="36429,30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981;width:34448;height:30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_x0000_s1028" type="#_x0000_t202" style="position:absolute;top:76;width:2006;height:30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" fillcolor="#272727 [2749]" stroked="f">
                  <v:textbox>
                    <w:txbxContent>
                      <w:p w14:paraId="40053998" w14:textId="71A6F98A" w:rsidR="0071417B" w:rsidRPr="0071417B" w:rsidRDefault="0071417B" w:rsidP="0071417B">
                        <w:pPr>
                          <w:spacing w:line="276" w:lineRule="auto"/>
                          <w:rPr>
                            <w:color w:val="FFFF00"/>
                          </w:rPr>
                        </w:pPr>
                        <w:r w:rsidRPr="0071417B">
                          <w:rPr>
                            <w:color w:val="FFFF00"/>
                          </w:rPr>
                          <w:t>0</w:t>
                        </w:r>
                      </w:p>
                      <w:p w14:paraId="2DC01759" w14:textId="3AF17AC3" w:rsidR="0071417B" w:rsidRPr="0071417B" w:rsidRDefault="0071417B" w:rsidP="0071417B">
                        <w:pPr>
                          <w:spacing w:line="276" w:lineRule="auto"/>
                          <w:rPr>
                            <w:color w:val="FFFF00"/>
                          </w:rPr>
                        </w:pPr>
                        <w:r w:rsidRPr="0071417B">
                          <w:rPr>
                            <w:color w:val="FFFF00"/>
                          </w:rPr>
                          <w:t>1</w:t>
                        </w:r>
                      </w:p>
                      <w:p w14:paraId="5CFF65BA" w14:textId="735AD9F5" w:rsidR="0071417B" w:rsidRPr="0071417B" w:rsidRDefault="0071417B" w:rsidP="0071417B">
                        <w:pPr>
                          <w:spacing w:line="276" w:lineRule="auto"/>
                          <w:rPr>
                            <w:color w:val="FFFF00"/>
                          </w:rPr>
                        </w:pPr>
                        <w:r w:rsidRPr="0071417B">
                          <w:rPr>
                            <w:color w:val="FFFF00"/>
                          </w:rPr>
                          <w:t>2</w:t>
                        </w:r>
                      </w:p>
                      <w:p w14:paraId="7F6885D5" w14:textId="159D5A9A" w:rsidR="0071417B" w:rsidRPr="0071417B" w:rsidRDefault="0071417B" w:rsidP="0071417B">
                        <w:pPr>
                          <w:spacing w:line="276" w:lineRule="auto"/>
                          <w:rPr>
                            <w:color w:val="FFFF00"/>
                          </w:rPr>
                        </w:pPr>
                        <w:r w:rsidRPr="0071417B">
                          <w:rPr>
                            <w:color w:val="FFFF00"/>
                          </w:rPr>
                          <w:t>3</w:t>
                        </w:r>
                      </w:p>
                      <w:p w14:paraId="50A9730D" w14:textId="5FBC75F6" w:rsidR="0071417B" w:rsidRPr="0071417B" w:rsidRDefault="0071417B" w:rsidP="0071417B">
                        <w:pPr>
                          <w:spacing w:line="276" w:lineRule="auto"/>
                          <w:rPr>
                            <w:color w:val="FFFF00"/>
                          </w:rPr>
                        </w:pPr>
                        <w:r w:rsidRPr="0071417B">
                          <w:rPr>
                            <w:color w:val="FFFF00"/>
                          </w:rPr>
                          <w:t>4</w:t>
                        </w:r>
                      </w:p>
                      <w:p w14:paraId="5C065979" w14:textId="68E076F0" w:rsidR="0071417B" w:rsidRPr="0071417B" w:rsidRDefault="0071417B" w:rsidP="0071417B">
                        <w:pPr>
                          <w:spacing w:line="276" w:lineRule="auto"/>
                          <w:rPr>
                            <w:color w:val="FFFF00"/>
                          </w:rPr>
                        </w:pPr>
                        <w:r w:rsidRPr="0071417B">
                          <w:rPr>
                            <w:color w:val="FFFF00"/>
                          </w:rPr>
                          <w:t>5</w:t>
                        </w:r>
                      </w:p>
                      <w:p w14:paraId="063FD6BE" w14:textId="490D5E6C" w:rsidR="0071417B" w:rsidRPr="0071417B" w:rsidRDefault="0071417B" w:rsidP="0071417B">
                        <w:pPr>
                          <w:spacing w:line="276" w:lineRule="auto"/>
                          <w:rPr>
                            <w:color w:val="FFFF00"/>
                          </w:rPr>
                        </w:pPr>
                        <w:r w:rsidRPr="0071417B">
                          <w:rPr>
                            <w:color w:val="FFFF00"/>
                          </w:rPr>
                          <w:t>6</w:t>
                        </w:r>
                      </w:p>
                      <w:p w14:paraId="20EC2A35" w14:textId="1F1BE5FC" w:rsidR="0071417B" w:rsidRPr="0071417B" w:rsidRDefault="0071417B" w:rsidP="0071417B">
                        <w:pPr>
                          <w:spacing w:line="276" w:lineRule="auto"/>
                          <w:rPr>
                            <w:color w:val="FFFF00"/>
                          </w:rPr>
                        </w:pPr>
                        <w:r w:rsidRPr="0071417B">
                          <w:rPr>
                            <w:color w:val="FFFF00"/>
                          </w:rPr>
                          <w:t>7</w:t>
                        </w:r>
                      </w:p>
                    </w:txbxContent>
                  </v:textbox>
                </v:shape>
                <v:group id="Group 5" o:spid="_x0000_s1029" style="position:absolute;left:32004;top:11658;width:4384;height:3810" coordsize="438439,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30" style="position:absolute;width:438439;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" filled="f" strokecolor="#f60" strokeweight="1.5pt"/>
                  <v:shape id="Multiplication Sign 4" o:spid="_x0000_s1031" style="position:absolute;left:175260;top:137160;width:96982;height:110837;visibility:visible;mso-wrap-style:square;v-text-anchor:middle" coordsize="96982,110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" path="m14709,34131l31876,19110,48491,38099,65106,19110,82273,34131,63646,55419,82273,76706,65106,91727,48491,72738,31876,91727,14709,76706,33336,55419,14709,34131xe" fillcolor="#f60" strokecolor="#f60" strokeweight="1pt">
                    <v:stroke joinstyle="miter"/>
                    <v:path arrowok="t" o:connecttype="custom" o:connectlocs="14709,34131;31876,19110;48491,38099;65106,19110;82273,34131;63646,55419;82273,76706;65106,91727;48491,72738;31876,91727;14709,76706;33336,55419;14709,34131" o:connectangles="0,0,0,0,0,0,0,0,0,0,0,0,0"/>
                  </v:shape>
                </v:group>
                <w10:wrap type="tight"/>
              </v:group>
            </w:pict>
          </mc:Fallback>
        </mc:AlternateContent>
      </w:r>
      <w:r w:rsidR="007A060C">
        <w:rPr>
          <w:noProof/>
        </w:rPr>
        <mc:AlternateContent>
          <mc:Choice Requires="wps">
            <w:drawing>
              <wp:anchor distT="45720" distB="45720" distL="114300" distR="114300" simplePos="0" relativeHeight="251661312" behindDoc="0" locked="0" layoutInCell="1" allowOverlap="1" wp14:anchorId="1CDDC183" wp14:editId="2104AEC9">
                <wp:simplePos x="0" y="0"/>
                <wp:positionH relativeFrom="column">
                  <wp:posOffset>4274012</wp:posOffset>
                </wp:positionH>
                <wp:positionV relativeFrom="paragraph">
                  <wp:posOffset>1022408</wp:posOffset>
                </wp:positionV>
                <wp:extent cx="2133600" cy="2520950"/>
                <wp:effectExtent l="0" t="0" r="0" b="0"/>
                <wp:wrapSquare wrapText="bothSides"/>
                <wp:docPr id="3"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520950"/>
                        </a:xfrm>
                        <a:prstGeom prst="rect">
                          <a:avLst/>
                        </a:prstGeom>
                        <a:solidFill>
                          <a:schemeClr val="tx1">
                            <a:lumMod val="85000"/>
                            <a:lumOff val="15000"/>
                          </a:schemeClr>
                        </a:solidFill>
                        <a:ln w="9525">
                          <a:noFill/>
                          <a:miter lim="800000"/>
                          <a:headEnd/>
                          <a:tailEnd/>
                        </a:ln>
                      </wps:spPr>
                      <wps:txbx>
                        <w:txbxContent>
                          <w:p w14:paraId="5E60B5A6" w14:textId="342BA372" w:rsidR="007A060C" w:rsidRPr="007A060C" w:rsidRDefault="007A060C">
                            <w:pPr>
                              <w:rPr>
                                <w:rFonts w:ascii="Consolas" w:hAnsi="Consolas"/>
                                <w:color w:val="FFFF00"/>
                              </w:rPr>
                            </w:pPr>
                            <w:r w:rsidRPr="007A060C">
                              <w:rPr>
                                <w:rFonts w:ascii="Consolas" w:hAnsi="Consolas"/>
                                <w:color w:val="FFFF00"/>
                              </w:rPr>
                              <w:t>Grid size: 7 x 7</w:t>
                            </w:r>
                            <w:r w:rsidRPr="007A060C">
                              <w:rPr>
                                <w:rFonts w:ascii="Consolas" w:hAnsi="Consolas"/>
                                <w:color w:val="FFFF00"/>
                              </w:rPr>
                              <w:br/>
                            </w:r>
                            <w:r w:rsidRPr="007A060C">
                              <w:rPr>
                                <w:rFonts w:ascii="Consolas" w:hAnsi="Consolas"/>
                                <w:color w:val="FFFF00"/>
                              </w:rPr>
                              <w:br/>
                              <w:t>Occupied cells:</w:t>
                            </w:r>
                            <w:r w:rsidRPr="007A060C">
                              <w:rPr>
                                <w:rFonts w:ascii="Consolas" w:hAnsi="Consolas"/>
                                <w:color w:val="FFFF00"/>
                              </w:rPr>
                              <w:br/>
                              <w:t>[0, 0]</w:t>
                            </w:r>
                            <w:r w:rsidRPr="007A060C">
                              <w:rPr>
                                <w:rFonts w:ascii="Consolas" w:hAnsi="Consolas"/>
                                <w:color w:val="FFFF00"/>
                              </w:rPr>
                              <w:br/>
                              <w:t>[1, 0]</w:t>
                            </w:r>
                            <w:r w:rsidRPr="007A060C">
                              <w:rPr>
                                <w:rFonts w:ascii="Consolas" w:hAnsi="Consolas"/>
                                <w:color w:val="FFFF00"/>
                              </w:rPr>
                              <w:br/>
                              <w:t>[3, 0]</w:t>
                            </w:r>
                            <w:r w:rsidRPr="007A060C">
                              <w:rPr>
                                <w:rFonts w:ascii="Consolas" w:hAnsi="Consolas"/>
                                <w:color w:val="FFFF00"/>
                              </w:rPr>
                              <w:br/>
                              <w:t>[6, 0]</w:t>
                            </w:r>
                            <w:r w:rsidRPr="007A060C">
                              <w:rPr>
                                <w:rFonts w:ascii="Consolas" w:hAnsi="Consolas"/>
                                <w:color w:val="FFFF00"/>
                              </w:rPr>
                              <w:br/>
                              <w:t>[7, 0]</w:t>
                            </w:r>
                            <w:r w:rsidRPr="007A060C">
                              <w:rPr>
                                <w:rFonts w:ascii="Consolas" w:hAnsi="Consolas"/>
                                <w:color w:val="FFFF00"/>
                              </w:rPr>
                              <w:br/>
                              <w:t>[0, 1]</w:t>
                            </w:r>
                            <w:r w:rsidRPr="007A060C">
                              <w:rPr>
                                <w:rFonts w:ascii="Consolas" w:hAnsi="Consolas"/>
                                <w:color w:val="FFFF00"/>
                              </w:rPr>
                              <w:br/>
                              <w:t>[1, 1]</w:t>
                            </w:r>
                            <w:r w:rsidRPr="007A060C">
                              <w:rPr>
                                <w:rFonts w:ascii="Consolas" w:hAnsi="Consolas"/>
                                <w:color w:val="FFFF00"/>
                              </w:rPr>
                              <w:br/>
                              <w:t>…</w:t>
                            </w:r>
                            <w:r w:rsidRPr="007A060C">
                              <w:rPr>
                                <w:rFonts w:ascii="Consolas" w:hAnsi="Consolas"/>
                                <w:color w:val="FFFF00"/>
                              </w:rPr>
                              <w:br/>
                            </w:r>
                            <w:r w:rsidRPr="007A060C">
                              <w:rPr>
                                <w:rFonts w:ascii="Consolas" w:hAnsi="Consolas"/>
                                <w:color w:val="FFFF00"/>
                              </w:rPr>
                              <w:br/>
                            </w:r>
                            <w:r w:rsidRPr="007A060C">
                              <w:rPr>
                                <w:rFonts w:ascii="Consolas" w:hAnsi="Consolas"/>
                                <w:color w:val="FF6600"/>
                              </w:rPr>
                              <w:t>Target cell: [7, 3]</w:t>
                            </w:r>
                            <w:r w:rsidRPr="007A060C">
                              <w:rPr>
                                <w:rFonts w:ascii="Consolas" w:hAnsi="Consolas"/>
                                <w:color w:val="FFFF00"/>
                              </w:rPr>
                              <w:br/>
                              <w:t>Target point: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DC183" id="Text Box 2" o:spid="_x0000_s1032" type="#_x0000_t202" style="position:absolute;left:0;text-align:left;margin-left:336.55pt;margin-top:80.5pt;width:168pt;height:19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" fillcolor="#272727 [2749]" stroked="f">
                <v:textbox>
                  <w:txbxContent>
                    <w:p w14:paraId="5E60B5A6" w14:textId="342BA372" w:rsidR="007A060C" w:rsidRPr="007A060C" w:rsidRDefault="007A060C">
                      <w:pPr>
                        <w:rPr>
                          <w:rFonts w:ascii="Consolas" w:hAnsi="Consolas"/>
                          <w:color w:val="FFFF00"/>
                        </w:rPr>
                      </w:pPr>
                      <w:r w:rsidRPr="007A060C">
                        <w:rPr>
                          <w:rFonts w:ascii="Consolas" w:hAnsi="Consolas"/>
                          <w:color w:val="FFFF00"/>
                        </w:rPr>
                        <w:t>Grid size: 7 x 7</w:t>
                      </w:r>
                      <w:r w:rsidRPr="007A060C">
                        <w:rPr>
                          <w:rFonts w:ascii="Consolas" w:hAnsi="Consolas"/>
                          <w:color w:val="FFFF00"/>
                        </w:rPr>
                        <w:br/>
                      </w:r>
                      <w:r w:rsidRPr="007A060C">
                        <w:rPr>
                          <w:rFonts w:ascii="Consolas" w:hAnsi="Consolas"/>
                          <w:color w:val="FFFF00"/>
                        </w:rPr>
                        <w:br/>
                        <w:t>Occupied cells:</w:t>
                      </w:r>
                      <w:r w:rsidRPr="007A060C">
                        <w:rPr>
                          <w:rFonts w:ascii="Consolas" w:hAnsi="Consolas"/>
                          <w:color w:val="FFFF00"/>
                        </w:rPr>
                        <w:br/>
                        <w:t>[0, 0]</w:t>
                      </w:r>
                      <w:r w:rsidRPr="007A060C">
                        <w:rPr>
                          <w:rFonts w:ascii="Consolas" w:hAnsi="Consolas"/>
                          <w:color w:val="FFFF00"/>
                        </w:rPr>
                        <w:br/>
                        <w:t>[1, 0]</w:t>
                      </w:r>
                      <w:r w:rsidRPr="007A060C">
                        <w:rPr>
                          <w:rFonts w:ascii="Consolas" w:hAnsi="Consolas"/>
                          <w:color w:val="FFFF00"/>
                        </w:rPr>
                        <w:br/>
                        <w:t>[3, 0]</w:t>
                      </w:r>
                      <w:r w:rsidRPr="007A060C">
                        <w:rPr>
                          <w:rFonts w:ascii="Consolas" w:hAnsi="Consolas"/>
                          <w:color w:val="FFFF00"/>
                        </w:rPr>
                        <w:br/>
                        <w:t>[6, 0]</w:t>
                      </w:r>
                      <w:r w:rsidRPr="007A060C">
                        <w:rPr>
                          <w:rFonts w:ascii="Consolas" w:hAnsi="Consolas"/>
                          <w:color w:val="FFFF00"/>
                        </w:rPr>
                        <w:br/>
                        <w:t>[7, 0]</w:t>
                      </w:r>
                      <w:r w:rsidRPr="007A060C">
                        <w:rPr>
                          <w:rFonts w:ascii="Consolas" w:hAnsi="Consolas"/>
                          <w:color w:val="FFFF00"/>
                        </w:rPr>
                        <w:br/>
                        <w:t>[0, 1]</w:t>
                      </w:r>
                      <w:r w:rsidRPr="007A060C">
                        <w:rPr>
                          <w:rFonts w:ascii="Consolas" w:hAnsi="Consolas"/>
                          <w:color w:val="FFFF00"/>
                        </w:rPr>
                        <w:br/>
                        <w:t>[1, 1]</w:t>
                      </w:r>
                      <w:r w:rsidRPr="007A060C">
                        <w:rPr>
                          <w:rFonts w:ascii="Consolas" w:hAnsi="Consolas"/>
                          <w:color w:val="FFFF00"/>
                        </w:rPr>
                        <w:br/>
                        <w:t>…</w:t>
                      </w:r>
                      <w:r w:rsidRPr="007A060C">
                        <w:rPr>
                          <w:rFonts w:ascii="Consolas" w:hAnsi="Consolas"/>
                          <w:color w:val="FFFF00"/>
                        </w:rPr>
                        <w:br/>
                      </w:r>
                      <w:r w:rsidRPr="007A060C">
                        <w:rPr>
                          <w:rFonts w:ascii="Consolas" w:hAnsi="Consolas"/>
                          <w:color w:val="FFFF00"/>
                        </w:rPr>
                        <w:br/>
                      </w:r>
                      <w:r w:rsidRPr="007A060C">
                        <w:rPr>
                          <w:rFonts w:ascii="Consolas" w:hAnsi="Consolas"/>
                          <w:color w:val="FF6600"/>
                        </w:rPr>
                        <w:t>Target cell: [7, 3]</w:t>
                      </w:r>
                      <w:r w:rsidRPr="007A060C">
                        <w:rPr>
                          <w:rFonts w:ascii="Consolas" w:hAnsi="Consolas"/>
                          <w:color w:val="FFFF00"/>
                        </w:rPr>
                        <w:br/>
                        <w:t>Target point: ???</w:t>
                      </w:r>
                    </w:p>
                  </w:txbxContent>
                </v:textbox>
                <w10:wrap type="square"/>
              </v:shape>
            </w:pict>
          </mc:Fallback>
        </mc:AlternateContent>
      </w:r>
      <w:r>
        <w:rPr>
          <w:noProof/>
        </w:rPr>
        <w:t>The</w:t>
      </w:r>
      <w:r w:rsidR="00146D27">
        <w:t xml:space="preserve"> spaceship </w:t>
      </w:r>
      <w:r>
        <w:t>from week 5 has</w:t>
      </w:r>
      <w:r w:rsidR="00146D27">
        <w:t xml:space="preserve"> been upgraded! Instead of only firing straight ahead, you can now specify the direction in which to shoot as a </w:t>
      </w:r>
      <w:r w:rsidR="005D7FA2">
        <w:t xml:space="preserve">unit </w:t>
      </w:r>
      <w:r w:rsidR="00146D27">
        <w:t>vector</w:t>
      </w:r>
      <w:r w:rsidR="005D7FA2">
        <w:t xml:space="preserve">. </w:t>
      </w:r>
      <w:r w:rsidR="00146D27">
        <w:t xml:space="preserve">To help you know where to aim, a sensor has also been fitted, which represents the viewable area of space (that you can see in the game window) as a 2D </w:t>
      </w:r>
      <m:oMath>
        <m:r>
          <w:rPr>
            <w:rFonts w:ascii="Cambria Math" w:hAnsi="Cambria Math"/>
          </w:rPr>
          <m:t>m×n</m:t>
        </m:r>
      </m:oMath>
      <w:r w:rsidR="00146D27">
        <w:t xml:space="preserve"> grid with each cell referenced by its grid coordinates</w:t>
      </w:r>
      <w:r w:rsidR="0071417B">
        <w:t>:</w:t>
      </w:r>
      <w:r w:rsidR="0071417B">
        <w:br/>
      </w:r>
      <w:r w:rsidR="0071417B" w:rsidRPr="00CA1D2F">
        <w:rPr>
          <w:highlight w:val="black"/>
        </w:rPr>
        <w:t>.</w:t>
      </w:r>
      <w:r w:rsidR="0071417B" w:rsidRPr="00CA1D2F">
        <w:rPr>
          <w:color w:val="A6A6A6" w:themeColor="background1" w:themeShade="A6"/>
          <w:highlight w:val="black"/>
        </w:rPr>
        <w:t xml:space="preserve">    </w:t>
      </w:r>
      <w:r w:rsidR="0071417B" w:rsidRPr="00CA1D2F">
        <w:rPr>
          <w:color w:val="FFFF00"/>
          <w:highlight w:val="black"/>
        </w:rPr>
        <w:t>0</w:t>
      </w:r>
      <w:r w:rsidR="0071417B" w:rsidRPr="00CA1D2F">
        <w:rPr>
          <w:color w:val="FFFF00"/>
          <w:highlight w:val="black"/>
        </w:rPr>
        <w:tab/>
        <w:t xml:space="preserve">       1</w:t>
      </w:r>
      <w:r w:rsidR="0071417B" w:rsidRPr="00CA1D2F">
        <w:rPr>
          <w:color w:val="FFFF00"/>
          <w:highlight w:val="black"/>
        </w:rPr>
        <w:tab/>
        <w:t xml:space="preserve">     2</w:t>
      </w:r>
      <w:r w:rsidR="0071417B" w:rsidRPr="00CA1D2F">
        <w:rPr>
          <w:color w:val="FFFF00"/>
          <w:highlight w:val="black"/>
        </w:rPr>
        <w:tab/>
        <w:t xml:space="preserve">    3</w:t>
      </w:r>
      <w:r w:rsidR="0071417B" w:rsidRPr="00CA1D2F">
        <w:rPr>
          <w:color w:val="FFFF00"/>
          <w:highlight w:val="black"/>
        </w:rPr>
        <w:tab/>
        <w:t xml:space="preserve">   4</w:t>
      </w:r>
      <w:r w:rsidR="0071417B" w:rsidRPr="00CA1D2F">
        <w:rPr>
          <w:color w:val="FFFF00"/>
          <w:highlight w:val="black"/>
        </w:rPr>
        <w:tab/>
        <w:t xml:space="preserve">   5</w:t>
      </w:r>
      <w:r w:rsidR="0071417B" w:rsidRPr="00CA1D2F">
        <w:rPr>
          <w:color w:val="FFFF00"/>
          <w:highlight w:val="black"/>
        </w:rPr>
        <w:tab/>
        <w:t xml:space="preserve">  6</w:t>
      </w:r>
      <w:r w:rsidR="0071417B" w:rsidRPr="00CA1D2F">
        <w:rPr>
          <w:color w:val="FFFF00"/>
          <w:highlight w:val="black"/>
        </w:rPr>
        <w:tab/>
        <w:t>7</w:t>
      </w:r>
      <w:r w:rsidR="0071417B" w:rsidRPr="00CA1D2F">
        <w:rPr>
          <w:highlight w:val="black"/>
        </w:rPr>
        <w:t>…</w:t>
      </w:r>
      <w:r w:rsidR="009263DB" w:rsidRPr="00CA1D2F">
        <w:rPr>
          <w:highlight w:val="black"/>
        </w:rPr>
        <w:t>..</w:t>
      </w:r>
      <w:r w:rsidR="0071417B">
        <w:rPr>
          <w:color w:val="FFFF00"/>
        </w:rPr>
        <w:t xml:space="preserve">     </w:t>
      </w:r>
      <w:r w:rsidR="00D57565">
        <w:br/>
      </w:r>
      <w:r>
        <w:br/>
      </w:r>
      <w:r w:rsidR="007A060C">
        <w:br/>
      </w:r>
      <w:r w:rsidR="00146D27">
        <w:t xml:space="preserve">The sensor returns the </w:t>
      </w:r>
      <w:r w:rsidR="00C4678C">
        <w:t>grid</w:t>
      </w:r>
      <w:r w:rsidR="00E776C5">
        <w:t xml:space="preserve"> </w:t>
      </w:r>
      <w:r w:rsidR="00146D27">
        <w:t>coordinates of all cells that contain at least part of an asteroid</w:t>
      </w:r>
      <w:r w:rsidR="0071417B">
        <w:t>, as shown on the right</w:t>
      </w:r>
      <w:r w:rsidR="007A060C">
        <w:t xml:space="preserve"> of the diagram above</w:t>
      </w:r>
      <w:r w:rsidR="004C1E64">
        <w:t xml:space="preserve">; for the best chance of a hit, you should aim towards the centre of the cell. </w:t>
      </w:r>
      <w:r w:rsidR="00C4678C">
        <w:t>H</w:t>
      </w:r>
      <w:r w:rsidR="004C1E64">
        <w:t>ow would you calculate the shot direction vector to input to your weapons system</w:t>
      </w:r>
      <w:r w:rsidR="009263DB">
        <w:t>,</w:t>
      </w:r>
    </w:p>
    <w:p w14:paraId="66DBE032" w14:textId="77777777" w:rsidR="009263DB" w:rsidRDefault="009263DB" w:rsidP="009263DB">
      <w:pPr>
        <w:pStyle w:val="ListParagraph"/>
        <w:numPr>
          <w:ilvl w:val="1"/>
          <w:numId w:val="31"/>
        </w:numPr>
        <w:spacing w:after="0"/>
      </w:pPr>
      <w:r>
        <w:t>In screen-space coordinates?</w:t>
      </w:r>
    </w:p>
    <w:p w14:paraId="06344F2A" w14:textId="0FFDF79E" w:rsidR="00146D27" w:rsidRPr="002955C4" w:rsidRDefault="009263DB" w:rsidP="009263DB">
      <w:pPr>
        <w:pStyle w:val="ListParagraph"/>
        <w:numPr>
          <w:ilvl w:val="1"/>
          <w:numId w:val="31"/>
        </w:numPr>
        <w:spacing w:after="0"/>
      </w:pPr>
      <w:r>
        <w:t xml:space="preserve">Relative to the ship’s gun’s local coordinates, in which the </w:t>
      </w:r>
      <m:oMath>
        <m:r>
          <w:rPr>
            <w:rFonts w:ascii="Cambria Math" w:hAnsi="Cambria Math"/>
          </w:rPr>
          <m:t>y</m:t>
        </m:r>
      </m:oMath>
      <w:r>
        <w:t>-axis points in the direction the ship is facing and the origin is at the front vertex of the ship?</w:t>
      </w:r>
      <w:r w:rsidR="004C1E64">
        <w:br/>
      </w:r>
      <w:r w:rsidR="000C56B2" w:rsidRPr="00D55C19">
        <w:rPr>
          <w:color w:val="3A5A62" w:themeColor="accent5" w:themeShade="80"/>
        </w:rPr>
        <w:t>Hint:</w:t>
      </w:r>
      <w:r w:rsidR="00D55C19" w:rsidRPr="00D55C19">
        <w:rPr>
          <w:color w:val="3A5A62" w:themeColor="accent5" w:themeShade="80"/>
        </w:rPr>
        <w:t xml:space="preserve"> make sure you include details of how to calculate the screen-space position of the centre of a cell.</w:t>
      </w:r>
      <w:r w:rsidR="00C4678C">
        <w:rPr>
          <w:color w:val="3A5A62" w:themeColor="accent5" w:themeShade="80"/>
        </w:rPr>
        <w:t xml:space="preserve"> You can assume the transform of the gun in world coordinates is known.</w:t>
      </w:r>
    </w:p>
    <w:sectPr w:rsidR="00146D27" w:rsidRPr="002955C4" w:rsidSect="00B46D0D">
      <w:headerReference w:type="default" r:id="rId13"/>
      <w:footerReference w:type="default" r:id="rId14"/>
      <w:type w:val="continuous"/>
      <w:pgSz w:w="12240" w:h="15840" w:code="1"/>
      <w:pgMar w:top="3600" w:right="72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8DBC0" w14:textId="77777777" w:rsidR="00B54D40" w:rsidRDefault="00B54D40" w:rsidP="00376205">
      <w:r>
        <w:separator/>
      </w:r>
    </w:p>
  </w:endnote>
  <w:endnote w:type="continuationSeparator" w:id="0">
    <w:p w14:paraId="3078C0E6" w14:textId="77777777" w:rsidR="00B54D40" w:rsidRDefault="00B54D40"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418729"/>
      <w:docPartObj>
        <w:docPartGallery w:val="Page Numbers (Bottom of Page)"/>
        <w:docPartUnique/>
      </w:docPartObj>
    </w:sdtPr>
    <w:sdtEndPr/>
    <w:sdtContent>
      <w:p w14:paraId="3A35F615" w14:textId="631569AA" w:rsidR="00005068" w:rsidRDefault="000050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D32D8C" w14:textId="77777777" w:rsidR="00005068" w:rsidRDefault="00005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2B12E" w14:textId="77777777" w:rsidR="00B54D40" w:rsidRDefault="00B54D40" w:rsidP="00376205">
      <w:r>
        <w:separator/>
      </w:r>
    </w:p>
  </w:footnote>
  <w:footnote w:type="continuationSeparator" w:id="0">
    <w:p w14:paraId="33B808B7" w14:textId="77777777" w:rsidR="00B54D40" w:rsidRDefault="00B54D40"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8F1E" w14:textId="7FB917EE" w:rsidR="00005068" w:rsidRDefault="00005068" w:rsidP="002F712B">
    <w:pPr>
      <w:pStyle w:val="Header"/>
      <w:spacing w:after="500"/>
    </w:pPr>
    <w:r>
      <w:rPr>
        <w:noProof/>
      </w:rPr>
      <mc:AlternateContent>
        <mc:Choice Requires="wpg">
          <w:drawing>
            <wp:anchor distT="0" distB="0" distL="114300" distR="114300" simplePos="0" relativeHeight="251661312" behindDoc="1" locked="0" layoutInCell="1" allowOverlap="1" wp14:anchorId="7AD7FD31" wp14:editId="696DFCA1">
              <wp:simplePos x="0" y="0"/>
              <wp:positionH relativeFrom="column">
                <wp:posOffset>-478680</wp:posOffset>
              </wp:positionH>
              <wp:positionV relativeFrom="paragraph">
                <wp:posOffset>-306729</wp:posOffset>
              </wp:positionV>
              <wp:extent cx="7789546" cy="1836420"/>
              <wp:effectExtent l="0" t="0" r="0" b="0"/>
              <wp:wrapNone/>
              <wp:docPr id="34" name="Group 34"/>
              <wp:cNvGraphicFramePr/>
              <a:graphic xmlns:a="http://schemas.openxmlformats.org/drawingml/2006/main">
                <a:graphicData uri="http://schemas.microsoft.com/office/word/2010/wordprocessingGroup">
                  <wpg:wgp>
                    <wpg:cNvGrpSpPr/>
                    <wpg:grpSpPr>
                      <a:xfrm>
                        <a:off x="0" y="0"/>
                        <a:ext cx="7789546" cy="1836420"/>
                        <a:chOff x="67554" y="0"/>
                        <a:chExt cx="7789546" cy="1836420"/>
                      </a:xfrm>
                    </wpg:grpSpPr>
                    <wpg:grpSp>
                      <wpg:cNvPr id="8" name="Group 6"/>
                      <wpg:cNvGrpSpPr/>
                      <wpg:grpSpPr>
                        <a:xfrm>
                          <a:off x="2554941" y="0"/>
                          <a:ext cx="5302159" cy="1836420"/>
                          <a:chOff x="0" y="0"/>
                          <a:chExt cx="3674647" cy="1272693"/>
                        </a:xfrm>
                      </wpg:grpSpPr>
                      <wps:wsp>
                        <wps:cNvPr id="9"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F44BFF" id="Group 34" o:spid="_x0000_s1026" style="position:absolute;margin-left:-37.7pt;margin-top:-24.15pt;width:613.35pt;height:144.6pt;z-index:-251655168" coordorigin="675" coordsize="77895,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">
              <v:group id="Group 6" o:spid="_x0000_s1027"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o:spid="_x0000_s1028"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" path="m,1190625l1021521,,3359908,1200150,,1190625xe" fillcolor="#3494ba [3204]" stroked="f" strokeweight="1pt">
                  <v:stroke joinstyle="miter"/>
                  <v:path arrowok="t" o:connecttype="custom" o:connectlocs="0,1190625;1021521,0;3359908,1200150;0,1190625" o:connectangles="0,0,0,0"/>
                </v:shape>
                <v:shape id="Isosceles Triangle 3" o:spid="_x0000_s1029"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" path="m,1210995l1229758,,3608886,1231838,,1210995xe" fillcolor="#cedbe6 [3214]" stroked="f" strokeweight="1pt">
                  <v:fill r:id="rId1" o:title="" color2="white [3212]" type="pattern"/>
                  <v:stroke joinstyle="miter"/>
                  <v:path arrowok="t" o:connecttype="custom" o:connectlocs="0,1019224;1035015,0;3037388,1036766;0,1019224" o:connectangles="0,0,0,0"/>
                </v:shape>
                <v:shape id="Isosceles Triangle 4" o:spid="_x0000_s1030"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" path="m,1056059l587010,r580334,1039321l,1056059xe" fillcolor="#3494ba [3204]" stroked="f" strokeweight="1pt">
                  <v:stroke joinstyle="miter"/>
                  <v:path arrowok="t" o:connecttype="custom" o:connectlocs="0,1056059;587010,0;1167344,1039321;0,1056059" o:connectangles="0,0,0,0"/>
                </v:shape>
                <v:shape id="Isosceles Triangle 3" o:spid="_x0000_s1031"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" path="m3387780,789074l,320802,3342346,r45434,789074xe" fillcolor="#276e8b [2404]" stroked="f" strokeweight="1pt">
                  <v:stroke joinstyle="miter"/>
                  <v:path arrowok="t" o:connecttype="custom" o:connectlocs="619479,597193;0,242792;611171,0;619479,597193" o:connectangles="0,0,0,0"/>
                </v:shape>
              </v:group>
              <v:rect id="Rectangle 33" o:spid="_x0000_s1032"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" fillcolor="#3494ba [3204]" stroked="f" strokeweight="1pt"/>
            </v:group>
          </w:pict>
        </mc:Fallback>
      </mc:AlternateContent>
    </w:r>
  </w:p>
  <w:p w14:paraId="44DA1EEE" w14:textId="3D9CDDB8" w:rsidR="00005068" w:rsidRDefault="00005068">
    <w:pPr>
      <w:pStyle w:val="Header"/>
    </w:pPr>
    <w:r w:rsidRPr="004B6B3F">
      <w:rPr>
        <w:noProof/>
      </w:rPr>
      <mc:AlternateContent>
        <mc:Choice Requires="wps">
          <w:drawing>
            <wp:inline distT="0" distB="0" distL="0" distR="0" wp14:anchorId="7E2C4C24" wp14:editId="6C883F7B">
              <wp:extent cx="4830897" cy="347472"/>
              <wp:effectExtent l="0" t="0" r="0" b="0"/>
              <wp:docPr id="32" name="Shape 61" descr="Insert logo"/>
              <wp:cNvGraphicFramePr/>
              <a:graphic xmlns:a="http://schemas.openxmlformats.org/drawingml/2006/main">
                <a:graphicData uri="http://schemas.microsoft.com/office/word/2010/wordprocessingShape">
                  <wps:wsp>
                    <wps:cNvSpPr/>
                    <wps:spPr>
                      <a:xfrm>
                        <a:off x="0" y="0"/>
                        <a:ext cx="4830897" cy="347472"/>
                      </a:xfrm>
                      <a:prstGeom prst="rect">
                        <a:avLst/>
                      </a:prstGeom>
                      <a:ln w="3175">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516CE0D9" w:rsidR="00B3123F" w:rsidRPr="005C3BC9" w:rsidRDefault="00005068" w:rsidP="005C3BC9">
                          <w:pPr>
                            <w:rPr>
                              <w:sz w:val="24"/>
                              <w:lang w:val="en-GB"/>
                            </w:rPr>
                          </w:pPr>
                          <w:r w:rsidRPr="005C3BC9">
                            <w:rPr>
                              <w:sz w:val="24"/>
                              <w:lang w:val="en-GB"/>
                            </w:rPr>
                            <w:t xml:space="preserve">Week </w:t>
                          </w:r>
                          <w:r w:rsidR="002955C4">
                            <w:rPr>
                              <w:sz w:val="24"/>
                              <w:lang w:val="en-GB"/>
                            </w:rPr>
                            <w:t>7</w:t>
                          </w:r>
                          <w:r w:rsidRPr="005C3BC9">
                            <w:rPr>
                              <w:sz w:val="24"/>
                              <w:lang w:val="en-GB"/>
                            </w:rPr>
                            <w:t xml:space="preserve"> </w:t>
                          </w:r>
                          <w:r w:rsidR="00E776C5">
                            <w:rPr>
                              <w:sz w:val="24"/>
                              <w:lang w:val="en-GB"/>
                            </w:rPr>
                            <w:t>Workshop exercises</w:t>
                          </w:r>
                          <w:r w:rsidRPr="005C3BC9">
                            <w:rPr>
                              <w:sz w:val="24"/>
                              <w:lang w:val="en-GB"/>
                            </w:rPr>
                            <w:t xml:space="preserve">: </w:t>
                          </w:r>
                          <w:r w:rsidR="00E776C5">
                            <w:rPr>
                              <w:sz w:val="24"/>
                              <w:lang w:val="en-GB"/>
                            </w:rPr>
                            <w:t>Directing vectors</w:t>
                          </w:r>
                          <w:r w:rsidR="00EE0B4E">
                            <w:rPr>
                              <w:sz w:val="24"/>
                              <w:lang w:val="en-GB"/>
                            </w:rPr>
                            <w:t xml:space="preserve"> in different spaces</w:t>
                          </w:r>
                        </w:p>
                      </w:txbxContent>
                    </wps:txbx>
                    <wps:bodyPr wrap="square" lIns="0" tIns="19050" rIns="19050" bIns="19050" anchor="ctr">
                      <a:spAutoFit/>
                    </wps:bodyPr>
                  </wps:wsp>
                </a:graphicData>
              </a:graphic>
            </wp:inline>
          </w:drawing>
        </mc:Choice>
        <mc:Fallback>
          <w:pict>
            <v:rect w14:anchorId="7E2C4C24" id="Shape 61" o:spid="_x0000_s1033" alt="Insert logo" style="width:380.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" filled="f" stroked="f" strokeweight=".25pt">
              <v:stroke miterlimit="4"/>
              <v:textbox style="mso-fit-shape-to-text:t" inset="0,1.5pt,1.5pt,1.5pt">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516CE0D9" w:rsidR="00B3123F" w:rsidRPr="005C3BC9" w:rsidRDefault="00005068" w:rsidP="005C3BC9">
                    <w:pPr>
                      <w:rPr>
                        <w:sz w:val="24"/>
                        <w:lang w:val="en-GB"/>
                      </w:rPr>
                    </w:pPr>
                    <w:r w:rsidRPr="005C3BC9">
                      <w:rPr>
                        <w:sz w:val="24"/>
                        <w:lang w:val="en-GB"/>
                      </w:rPr>
                      <w:t xml:space="preserve">Week </w:t>
                    </w:r>
                    <w:r w:rsidR="002955C4">
                      <w:rPr>
                        <w:sz w:val="24"/>
                        <w:lang w:val="en-GB"/>
                      </w:rPr>
                      <w:t>7</w:t>
                    </w:r>
                    <w:r w:rsidRPr="005C3BC9">
                      <w:rPr>
                        <w:sz w:val="24"/>
                        <w:lang w:val="en-GB"/>
                      </w:rPr>
                      <w:t xml:space="preserve"> </w:t>
                    </w:r>
                    <w:r w:rsidR="00E776C5">
                      <w:rPr>
                        <w:sz w:val="24"/>
                        <w:lang w:val="en-GB"/>
                      </w:rPr>
                      <w:t>Workshop exercises</w:t>
                    </w:r>
                    <w:r w:rsidRPr="005C3BC9">
                      <w:rPr>
                        <w:sz w:val="24"/>
                        <w:lang w:val="en-GB"/>
                      </w:rPr>
                      <w:t xml:space="preserve">: </w:t>
                    </w:r>
                    <w:r w:rsidR="00E776C5">
                      <w:rPr>
                        <w:sz w:val="24"/>
                        <w:lang w:val="en-GB"/>
                      </w:rPr>
                      <w:t>Directing vectors</w:t>
                    </w:r>
                    <w:r w:rsidR="00EE0B4E">
                      <w:rPr>
                        <w:sz w:val="24"/>
                        <w:lang w:val="en-GB"/>
                      </w:rPr>
                      <w:t xml:space="preserve"> in different spaces</w:t>
                    </w: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681E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0DC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5A28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5A5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9658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5A27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DC31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2A7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3428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003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566B8"/>
    <w:multiLevelType w:val="hybridMultilevel"/>
    <w:tmpl w:val="00B0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8D4FA3"/>
    <w:multiLevelType w:val="hybridMultilevel"/>
    <w:tmpl w:val="D0422544"/>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2" w15:restartNumberingAfterBreak="0">
    <w:nsid w:val="0BBC564E"/>
    <w:multiLevelType w:val="hybridMultilevel"/>
    <w:tmpl w:val="872AE23E"/>
    <w:lvl w:ilvl="0" w:tplc="49A496E8">
      <w:start w:val="1"/>
      <w:numFmt w:val="decimal"/>
      <w:lvlText w:val="%1."/>
      <w:lvlJc w:val="left"/>
      <w:pPr>
        <w:ind w:left="720" w:hanging="360"/>
      </w:pPr>
      <w:rPr>
        <w:b w:val="0"/>
        <w:bCs w:val="0"/>
      </w:rPr>
    </w:lvl>
    <w:lvl w:ilvl="1" w:tplc="297E2F5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B41947"/>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92420A3"/>
    <w:multiLevelType w:val="hybridMultilevel"/>
    <w:tmpl w:val="77F8E5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E8260A"/>
    <w:multiLevelType w:val="multilevel"/>
    <w:tmpl w:val="2C66A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E13C0C"/>
    <w:multiLevelType w:val="hybridMultilevel"/>
    <w:tmpl w:val="97203EF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7" w15:restartNumberingAfterBreak="0">
    <w:nsid w:val="287B36F2"/>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F40B2C"/>
    <w:multiLevelType w:val="multilevel"/>
    <w:tmpl w:val="A30C7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C1092"/>
    <w:multiLevelType w:val="hybridMultilevel"/>
    <w:tmpl w:val="FCE80CD2"/>
    <w:lvl w:ilvl="0" w:tplc="49A496E8">
      <w:start w:val="1"/>
      <w:numFmt w:val="decimal"/>
      <w:lvlText w:val="%1."/>
      <w:lvlJc w:val="left"/>
      <w:pPr>
        <w:ind w:left="720" w:hanging="360"/>
      </w:pPr>
      <w:rPr>
        <w:b w:val="0"/>
        <w:bCs w:val="0"/>
      </w:rPr>
    </w:lvl>
    <w:lvl w:ilvl="1" w:tplc="08090001">
      <w:start w:val="1"/>
      <w:numFmt w:val="bullet"/>
      <w:lvlText w:val=""/>
      <w:lvlJc w:val="left"/>
      <w:pPr>
        <w:ind w:left="1440" w:hanging="360"/>
      </w:pPr>
      <w:rPr>
        <w:rFonts w:ascii="Symbol" w:hAnsi="Symbol" w:hint="default"/>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5174F"/>
    <w:multiLevelType w:val="hybridMultilevel"/>
    <w:tmpl w:val="988474B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B47B0C"/>
    <w:multiLevelType w:val="hybridMultilevel"/>
    <w:tmpl w:val="47D4057C"/>
    <w:lvl w:ilvl="0" w:tplc="51D8582C">
      <w:start w:val="1"/>
      <w:numFmt w:val="decimal"/>
      <w:pStyle w:val="Code"/>
      <w:lvlText w:val="%1."/>
      <w:lvlJc w:val="left"/>
      <w:pPr>
        <w:ind w:left="720" w:hanging="360"/>
      </w:pPr>
    </w:lvl>
    <w:lvl w:ilvl="1" w:tplc="B5ECD3CA">
      <w:start w:val="1"/>
      <w:numFmt w:val="lowerLetter"/>
      <w:lvlText w:val="%2."/>
      <w:lvlJc w:val="left"/>
      <w:pPr>
        <w:ind w:left="1440" w:hanging="360"/>
      </w:pPr>
      <w:rPr>
        <w:color w:val="auto"/>
      </w:rPr>
    </w:lvl>
    <w:lvl w:ilvl="2" w:tplc="E926D64A">
      <w:start w:val="1"/>
      <w:numFmt w:val="lowerRoman"/>
      <w:lvlText w:val="%3."/>
      <w:lvlJc w:val="right"/>
      <w:pPr>
        <w:ind w:left="2160" w:hanging="180"/>
      </w:pPr>
      <w:rPr>
        <w:rFonts w:asciiTheme="minorHAnsi" w:hAnsiTheme="minorHAnsi" w:cstheme="minorHAns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6A4621"/>
    <w:multiLevelType w:val="hybridMultilevel"/>
    <w:tmpl w:val="83F258BC"/>
    <w:lvl w:ilvl="0" w:tplc="08090019">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6864B9F"/>
    <w:multiLevelType w:val="hybridMultilevel"/>
    <w:tmpl w:val="C6D8D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B7402C"/>
    <w:multiLevelType w:val="hybridMultilevel"/>
    <w:tmpl w:val="E55454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4373F8"/>
    <w:multiLevelType w:val="multilevel"/>
    <w:tmpl w:val="975C1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A8229D"/>
    <w:multiLevelType w:val="hybridMultilevel"/>
    <w:tmpl w:val="F3349F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6E0BF9"/>
    <w:multiLevelType w:val="hybridMultilevel"/>
    <w:tmpl w:val="5E3CBC96"/>
    <w:lvl w:ilvl="0" w:tplc="0809000F">
      <w:start w:val="1"/>
      <w:numFmt w:val="decimal"/>
      <w:lvlText w:val="%1."/>
      <w:lvlJc w:val="left"/>
      <w:pPr>
        <w:ind w:left="720" w:hanging="360"/>
      </w:pPr>
    </w:lvl>
    <w:lvl w:ilvl="1" w:tplc="35849054">
      <w:start w:val="1"/>
      <w:numFmt w:val="lowerLetter"/>
      <w:lvlText w:val="%2."/>
      <w:lvlJc w:val="left"/>
      <w:pPr>
        <w:ind w:left="1440" w:hanging="360"/>
      </w:pPr>
      <w:rPr>
        <w:rFonts w:ascii="Calibri" w:eastAsia="Calibri" w:hAnsi="Calibri" w:cs="Times New Roman"/>
        <w:i w:val="0"/>
        <w:noProof w:val="0"/>
      </w:rPr>
    </w:lvl>
    <w:lvl w:ilvl="2" w:tplc="9A4CBE64">
      <w:start w:val="1"/>
      <w:numFmt w:val="lowerRoman"/>
      <w:lvlText w:val="%3."/>
      <w:lvlJc w:val="right"/>
      <w:pPr>
        <w:ind w:left="2160" w:hanging="180"/>
      </w:pPr>
      <w:rPr>
        <w:rFonts w:ascii="Calibri" w:eastAsia="Calibri" w:hAnsi="Calibri" w:cs="Times New Roman"/>
        <w:i w:val="0"/>
        <w:noProof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D90F93"/>
    <w:multiLevelType w:val="hybridMultilevel"/>
    <w:tmpl w:val="5B3ED4C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9" w15:restartNumberingAfterBreak="0">
    <w:nsid w:val="6EB9761C"/>
    <w:multiLevelType w:val="hybridMultilevel"/>
    <w:tmpl w:val="AF4200D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0" w15:restartNumberingAfterBreak="0">
    <w:nsid w:val="74B10348"/>
    <w:multiLevelType w:val="hybridMultilevel"/>
    <w:tmpl w:val="05804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696231C"/>
    <w:multiLevelType w:val="multilevel"/>
    <w:tmpl w:val="227AE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3"/>
  </w:num>
  <w:num w:numId="3">
    <w:abstractNumId w:val="10"/>
  </w:num>
  <w:num w:numId="4">
    <w:abstractNumId w:val="23"/>
  </w:num>
  <w:num w:numId="5">
    <w:abstractNumId w:val="27"/>
  </w:num>
  <w:num w:numId="6">
    <w:abstractNumId w:val="15"/>
  </w:num>
  <w:num w:numId="7">
    <w:abstractNumId w:val="16"/>
  </w:num>
  <w:num w:numId="8">
    <w:abstractNumId w:val="11"/>
  </w:num>
  <w:num w:numId="9">
    <w:abstractNumId w:val="29"/>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1"/>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5"/>
  </w:num>
  <w:num w:numId="26">
    <w:abstractNumId w:val="20"/>
  </w:num>
  <w:num w:numId="27">
    <w:abstractNumId w:val="12"/>
  </w:num>
  <w:num w:numId="28">
    <w:abstractNumId w:val="19"/>
  </w:num>
  <w:num w:numId="29">
    <w:abstractNumId w:val="22"/>
  </w:num>
  <w:num w:numId="30">
    <w:abstractNumId w:val="30"/>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C9"/>
    <w:rsid w:val="00005068"/>
    <w:rsid w:val="0002381B"/>
    <w:rsid w:val="000375BB"/>
    <w:rsid w:val="00043791"/>
    <w:rsid w:val="00081170"/>
    <w:rsid w:val="00085B79"/>
    <w:rsid w:val="000B353B"/>
    <w:rsid w:val="000C56B2"/>
    <w:rsid w:val="000C59B1"/>
    <w:rsid w:val="000D0B71"/>
    <w:rsid w:val="000D3F80"/>
    <w:rsid w:val="000D7830"/>
    <w:rsid w:val="000E2EEA"/>
    <w:rsid w:val="00125688"/>
    <w:rsid w:val="0012670E"/>
    <w:rsid w:val="00146D27"/>
    <w:rsid w:val="00154C42"/>
    <w:rsid w:val="00162ACF"/>
    <w:rsid w:val="00167E16"/>
    <w:rsid w:val="00184599"/>
    <w:rsid w:val="001A0FD8"/>
    <w:rsid w:val="001A5BED"/>
    <w:rsid w:val="001C5BD1"/>
    <w:rsid w:val="001C7EBA"/>
    <w:rsid w:val="0021026D"/>
    <w:rsid w:val="00210320"/>
    <w:rsid w:val="00224F96"/>
    <w:rsid w:val="002368F7"/>
    <w:rsid w:val="002406F5"/>
    <w:rsid w:val="002822F5"/>
    <w:rsid w:val="002955C4"/>
    <w:rsid w:val="002A40E4"/>
    <w:rsid w:val="002A51E3"/>
    <w:rsid w:val="002E5992"/>
    <w:rsid w:val="002F712B"/>
    <w:rsid w:val="00300578"/>
    <w:rsid w:val="00302603"/>
    <w:rsid w:val="00332912"/>
    <w:rsid w:val="00335A88"/>
    <w:rsid w:val="00337B80"/>
    <w:rsid w:val="00350818"/>
    <w:rsid w:val="003520D5"/>
    <w:rsid w:val="00376205"/>
    <w:rsid w:val="00396549"/>
    <w:rsid w:val="003A2B1D"/>
    <w:rsid w:val="003A6A4C"/>
    <w:rsid w:val="003B45D7"/>
    <w:rsid w:val="003B5418"/>
    <w:rsid w:val="003C105D"/>
    <w:rsid w:val="003D11E9"/>
    <w:rsid w:val="003D5D6E"/>
    <w:rsid w:val="003D7765"/>
    <w:rsid w:val="003E17A7"/>
    <w:rsid w:val="003E6DFC"/>
    <w:rsid w:val="003F0A93"/>
    <w:rsid w:val="003F25E5"/>
    <w:rsid w:val="003F4C8F"/>
    <w:rsid w:val="00436186"/>
    <w:rsid w:val="00436235"/>
    <w:rsid w:val="00445778"/>
    <w:rsid w:val="00453AFE"/>
    <w:rsid w:val="00457D30"/>
    <w:rsid w:val="00465439"/>
    <w:rsid w:val="00476622"/>
    <w:rsid w:val="00492634"/>
    <w:rsid w:val="00492D0D"/>
    <w:rsid w:val="00496021"/>
    <w:rsid w:val="004B027E"/>
    <w:rsid w:val="004C1E64"/>
    <w:rsid w:val="004C4BF2"/>
    <w:rsid w:val="004F79A7"/>
    <w:rsid w:val="0051449A"/>
    <w:rsid w:val="00517C2F"/>
    <w:rsid w:val="005313DC"/>
    <w:rsid w:val="00534974"/>
    <w:rsid w:val="0054267A"/>
    <w:rsid w:val="005669E4"/>
    <w:rsid w:val="00570AD5"/>
    <w:rsid w:val="00570BD8"/>
    <w:rsid w:val="005942EB"/>
    <w:rsid w:val="005C3BC9"/>
    <w:rsid w:val="005D7FA2"/>
    <w:rsid w:val="005F3509"/>
    <w:rsid w:val="006067D3"/>
    <w:rsid w:val="0062123A"/>
    <w:rsid w:val="00623A1F"/>
    <w:rsid w:val="0063015B"/>
    <w:rsid w:val="00636BFD"/>
    <w:rsid w:val="00646E75"/>
    <w:rsid w:val="00646FCA"/>
    <w:rsid w:val="00665A41"/>
    <w:rsid w:val="00681A8A"/>
    <w:rsid w:val="00694FA9"/>
    <w:rsid w:val="006A2C59"/>
    <w:rsid w:val="006A46EB"/>
    <w:rsid w:val="006D54A7"/>
    <w:rsid w:val="006F1778"/>
    <w:rsid w:val="0070452E"/>
    <w:rsid w:val="0071417B"/>
    <w:rsid w:val="0072209F"/>
    <w:rsid w:val="0074509D"/>
    <w:rsid w:val="00757BA8"/>
    <w:rsid w:val="00773E87"/>
    <w:rsid w:val="007752E3"/>
    <w:rsid w:val="0078273E"/>
    <w:rsid w:val="00791F55"/>
    <w:rsid w:val="007A060C"/>
    <w:rsid w:val="007A1482"/>
    <w:rsid w:val="007A4E70"/>
    <w:rsid w:val="007B0279"/>
    <w:rsid w:val="007B22FA"/>
    <w:rsid w:val="007C0289"/>
    <w:rsid w:val="007D3C3A"/>
    <w:rsid w:val="007E4D34"/>
    <w:rsid w:val="007F553E"/>
    <w:rsid w:val="008009DA"/>
    <w:rsid w:val="00817D45"/>
    <w:rsid w:val="00830C53"/>
    <w:rsid w:val="0083340F"/>
    <w:rsid w:val="008460B8"/>
    <w:rsid w:val="008672D8"/>
    <w:rsid w:val="00877759"/>
    <w:rsid w:val="008A57B2"/>
    <w:rsid w:val="008D0014"/>
    <w:rsid w:val="008D012A"/>
    <w:rsid w:val="008E205A"/>
    <w:rsid w:val="008F42B8"/>
    <w:rsid w:val="00913C96"/>
    <w:rsid w:val="00914211"/>
    <w:rsid w:val="00922646"/>
    <w:rsid w:val="009263DB"/>
    <w:rsid w:val="00946B17"/>
    <w:rsid w:val="0095179A"/>
    <w:rsid w:val="00960B0D"/>
    <w:rsid w:val="00972A5B"/>
    <w:rsid w:val="00980E0F"/>
    <w:rsid w:val="009864AB"/>
    <w:rsid w:val="009A7E7D"/>
    <w:rsid w:val="009B1221"/>
    <w:rsid w:val="009E4F9E"/>
    <w:rsid w:val="00A00DA7"/>
    <w:rsid w:val="00A066B8"/>
    <w:rsid w:val="00A0695A"/>
    <w:rsid w:val="00A1285C"/>
    <w:rsid w:val="00A23973"/>
    <w:rsid w:val="00A2487B"/>
    <w:rsid w:val="00A24AA1"/>
    <w:rsid w:val="00A30D98"/>
    <w:rsid w:val="00A37CD3"/>
    <w:rsid w:val="00A534DF"/>
    <w:rsid w:val="00A55476"/>
    <w:rsid w:val="00A6741D"/>
    <w:rsid w:val="00A71033"/>
    <w:rsid w:val="00A73E54"/>
    <w:rsid w:val="00A81E09"/>
    <w:rsid w:val="00A92686"/>
    <w:rsid w:val="00AA436D"/>
    <w:rsid w:val="00AB0C68"/>
    <w:rsid w:val="00AC76CE"/>
    <w:rsid w:val="00AD0D41"/>
    <w:rsid w:val="00AD2720"/>
    <w:rsid w:val="00AE790B"/>
    <w:rsid w:val="00AF1FA5"/>
    <w:rsid w:val="00AF25EE"/>
    <w:rsid w:val="00B06626"/>
    <w:rsid w:val="00B3123F"/>
    <w:rsid w:val="00B33709"/>
    <w:rsid w:val="00B42B82"/>
    <w:rsid w:val="00B46D0D"/>
    <w:rsid w:val="00B47148"/>
    <w:rsid w:val="00B54D40"/>
    <w:rsid w:val="00B71D70"/>
    <w:rsid w:val="00B77DC7"/>
    <w:rsid w:val="00B8330D"/>
    <w:rsid w:val="00BA54B4"/>
    <w:rsid w:val="00BB26D5"/>
    <w:rsid w:val="00BC3EB5"/>
    <w:rsid w:val="00BD09B8"/>
    <w:rsid w:val="00C07418"/>
    <w:rsid w:val="00C13D83"/>
    <w:rsid w:val="00C2466E"/>
    <w:rsid w:val="00C31171"/>
    <w:rsid w:val="00C43F4B"/>
    <w:rsid w:val="00C4678C"/>
    <w:rsid w:val="00C61365"/>
    <w:rsid w:val="00C61D03"/>
    <w:rsid w:val="00C8650E"/>
    <w:rsid w:val="00C92E72"/>
    <w:rsid w:val="00CA1D2F"/>
    <w:rsid w:val="00CA3FC9"/>
    <w:rsid w:val="00CA5B99"/>
    <w:rsid w:val="00CB3D80"/>
    <w:rsid w:val="00CB4AE5"/>
    <w:rsid w:val="00CC35B7"/>
    <w:rsid w:val="00CD0043"/>
    <w:rsid w:val="00CD384D"/>
    <w:rsid w:val="00CE1FF8"/>
    <w:rsid w:val="00D0484F"/>
    <w:rsid w:val="00D04CFD"/>
    <w:rsid w:val="00D0689A"/>
    <w:rsid w:val="00D07DAB"/>
    <w:rsid w:val="00D14447"/>
    <w:rsid w:val="00D24FF8"/>
    <w:rsid w:val="00D30562"/>
    <w:rsid w:val="00D34AA7"/>
    <w:rsid w:val="00D45BD1"/>
    <w:rsid w:val="00D55C19"/>
    <w:rsid w:val="00D57565"/>
    <w:rsid w:val="00D64AEC"/>
    <w:rsid w:val="00D74165"/>
    <w:rsid w:val="00D811F8"/>
    <w:rsid w:val="00D961F2"/>
    <w:rsid w:val="00DB7071"/>
    <w:rsid w:val="00DE0EA8"/>
    <w:rsid w:val="00DE3E32"/>
    <w:rsid w:val="00E039BA"/>
    <w:rsid w:val="00E06E74"/>
    <w:rsid w:val="00E07341"/>
    <w:rsid w:val="00E0756B"/>
    <w:rsid w:val="00E2134D"/>
    <w:rsid w:val="00E31C94"/>
    <w:rsid w:val="00E324D6"/>
    <w:rsid w:val="00E55D74"/>
    <w:rsid w:val="00E62BDD"/>
    <w:rsid w:val="00E714BF"/>
    <w:rsid w:val="00E776C5"/>
    <w:rsid w:val="00E805DE"/>
    <w:rsid w:val="00E8483A"/>
    <w:rsid w:val="00EB1A81"/>
    <w:rsid w:val="00EC1FB2"/>
    <w:rsid w:val="00EC2711"/>
    <w:rsid w:val="00ED1C19"/>
    <w:rsid w:val="00EE0B4E"/>
    <w:rsid w:val="00F0259F"/>
    <w:rsid w:val="00F040AE"/>
    <w:rsid w:val="00F1084B"/>
    <w:rsid w:val="00F14B62"/>
    <w:rsid w:val="00F30E86"/>
    <w:rsid w:val="00F32FBC"/>
    <w:rsid w:val="00F405F8"/>
    <w:rsid w:val="00F41FC3"/>
    <w:rsid w:val="00F42347"/>
    <w:rsid w:val="00F4418E"/>
    <w:rsid w:val="00F46FBE"/>
    <w:rsid w:val="00F55EC0"/>
    <w:rsid w:val="00F653C2"/>
    <w:rsid w:val="00F75AF4"/>
    <w:rsid w:val="00F817C9"/>
    <w:rsid w:val="00FA6491"/>
    <w:rsid w:val="00FB17DC"/>
    <w:rsid w:val="00FB6C8F"/>
    <w:rsid w:val="00FB7A79"/>
    <w:rsid w:val="00FE7E1D"/>
    <w:rsid w:val="00FF7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10C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42B82"/>
    <w:pPr>
      <w:spacing w:after="300"/>
      <w:ind w:right="720"/>
    </w:pPr>
    <w:rPr>
      <w:sz w:val="22"/>
    </w:rPr>
  </w:style>
  <w:style w:type="paragraph" w:styleId="Heading1">
    <w:name w:val="heading 1"/>
    <w:basedOn w:val="Normal"/>
    <w:next w:val="Normal"/>
    <w:link w:val="Heading1Char"/>
    <w:uiPriority w:val="8"/>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rsid w:val="00376205"/>
    <w:pPr>
      <w:tabs>
        <w:tab w:val="center" w:pos="4680"/>
        <w:tab w:val="right" w:pos="9360"/>
      </w:tabs>
    </w:pPr>
  </w:style>
  <w:style w:type="character" w:customStyle="1" w:styleId="FooterChar">
    <w:name w:val="Footer Char"/>
    <w:basedOn w:val="DefaultParagraphFont"/>
    <w:link w:val="Footer"/>
    <w:uiPriority w:val="99"/>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paragraph" w:styleId="ListParagraph">
    <w:name w:val="List Paragraph"/>
    <w:basedOn w:val="Normal"/>
    <w:link w:val="ListParagraphChar"/>
    <w:qFormat/>
    <w:rsid w:val="005C3BC9"/>
    <w:pPr>
      <w:suppressAutoHyphens/>
      <w:autoSpaceDN w:val="0"/>
      <w:spacing w:after="160" w:line="247" w:lineRule="auto"/>
      <w:ind w:left="720" w:right="0"/>
      <w:textAlignment w:val="baseline"/>
    </w:pPr>
    <w:rPr>
      <w:rFonts w:ascii="Calibri" w:eastAsia="Calibri" w:hAnsi="Calibri" w:cs="Times New Roman"/>
      <w:szCs w:val="22"/>
      <w:lang w:val="en-GB" w:eastAsia="en-US"/>
    </w:rPr>
  </w:style>
  <w:style w:type="character" w:customStyle="1" w:styleId="Maths">
    <w:name w:val="Maths"/>
    <w:basedOn w:val="DefaultParagraphFont"/>
    <w:rsid w:val="005C3BC9"/>
    <w:rPr>
      <w:rFonts w:ascii="Times New Roman" w:hAnsi="Times New Roman"/>
      <w:i w:val="0"/>
    </w:rPr>
  </w:style>
  <w:style w:type="table" w:styleId="TableGrid">
    <w:name w:val="Table Grid"/>
    <w:basedOn w:val="TableNormal"/>
    <w:uiPriority w:val="39"/>
    <w:rsid w:val="00FB6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1F2"/>
    <w:rPr>
      <w:color w:val="0000FF"/>
      <w:u w:val="single"/>
    </w:rPr>
  </w:style>
  <w:style w:type="character" w:styleId="UnresolvedMention">
    <w:name w:val="Unresolved Mention"/>
    <w:basedOn w:val="DefaultParagraphFont"/>
    <w:uiPriority w:val="99"/>
    <w:semiHidden/>
    <w:rsid w:val="00D961F2"/>
    <w:rPr>
      <w:color w:val="605E5C"/>
      <w:shd w:val="clear" w:color="auto" w:fill="E1DFDD"/>
    </w:rPr>
  </w:style>
  <w:style w:type="character" w:styleId="FollowedHyperlink">
    <w:name w:val="FollowedHyperlink"/>
    <w:basedOn w:val="DefaultParagraphFont"/>
    <w:uiPriority w:val="99"/>
    <w:semiHidden/>
    <w:unhideWhenUsed/>
    <w:rsid w:val="00184599"/>
    <w:rPr>
      <w:color w:val="9F6715" w:themeColor="followedHyperlink"/>
      <w:u w:val="single"/>
    </w:rPr>
  </w:style>
  <w:style w:type="character" w:customStyle="1" w:styleId="CodeChar">
    <w:name w:val="Code Char"/>
    <w:basedOn w:val="DefaultParagraphFont"/>
    <w:rsid w:val="002406F5"/>
    <w:rPr>
      <w:rFonts w:ascii="Lucida Console" w:hAnsi="Lucida Console" w:hint="default"/>
      <w:sz w:val="18"/>
      <w:szCs w:val="18"/>
    </w:rPr>
  </w:style>
  <w:style w:type="paragraph" w:customStyle="1" w:styleId="Code">
    <w:name w:val="Code"/>
    <w:basedOn w:val="ListParagraph"/>
    <w:link w:val="CodeChar1"/>
    <w:rsid w:val="00A30D98"/>
    <w:pPr>
      <w:numPr>
        <w:numId w:val="22"/>
      </w:numPr>
      <w:spacing w:before="240" w:after="0"/>
    </w:pPr>
    <w:rPr>
      <w:rFonts w:ascii="Consolas" w:hAnsi="Consolas"/>
      <w:sz w:val="20"/>
      <w:szCs w:val="20"/>
    </w:rPr>
  </w:style>
  <w:style w:type="character" w:customStyle="1" w:styleId="ListParagraphChar">
    <w:name w:val="List Paragraph Char"/>
    <w:basedOn w:val="DefaultParagraphFont"/>
    <w:link w:val="ListParagraph"/>
    <w:rsid w:val="00A30D98"/>
    <w:rPr>
      <w:rFonts w:ascii="Calibri" w:eastAsia="Calibri" w:hAnsi="Calibri" w:cs="Times New Roman"/>
      <w:sz w:val="22"/>
      <w:szCs w:val="22"/>
      <w:lang w:val="en-GB" w:eastAsia="en-US"/>
    </w:rPr>
  </w:style>
  <w:style w:type="character" w:customStyle="1" w:styleId="CodeChar1">
    <w:name w:val="Code Char1"/>
    <w:basedOn w:val="ListParagraphChar"/>
    <w:link w:val="Code"/>
    <w:rsid w:val="00A30D98"/>
    <w:rPr>
      <w:rFonts w:ascii="Consolas" w:eastAsia="Calibri" w:hAnsi="Consolas" w:cs="Times New Roman"/>
      <w:sz w:val="20"/>
      <w:szCs w:val="20"/>
      <w:lang w:val="en-GB" w:eastAsia="en-US"/>
    </w:rPr>
  </w:style>
  <w:style w:type="paragraph" w:styleId="FootnoteText">
    <w:name w:val="footnote text"/>
    <w:basedOn w:val="Normal"/>
    <w:link w:val="FootnoteTextChar"/>
    <w:uiPriority w:val="99"/>
    <w:semiHidden/>
    <w:unhideWhenUsed/>
    <w:rsid w:val="003B5418"/>
    <w:pPr>
      <w:spacing w:after="0"/>
    </w:pPr>
    <w:rPr>
      <w:sz w:val="20"/>
      <w:szCs w:val="20"/>
    </w:rPr>
  </w:style>
  <w:style w:type="character" w:customStyle="1" w:styleId="FootnoteTextChar">
    <w:name w:val="Footnote Text Char"/>
    <w:basedOn w:val="DefaultParagraphFont"/>
    <w:link w:val="FootnoteText"/>
    <w:uiPriority w:val="99"/>
    <w:semiHidden/>
    <w:rsid w:val="003B5418"/>
    <w:rPr>
      <w:sz w:val="20"/>
      <w:szCs w:val="20"/>
    </w:rPr>
  </w:style>
  <w:style w:type="character" w:styleId="FootnoteReference">
    <w:name w:val="footnote reference"/>
    <w:basedOn w:val="DefaultParagraphFont"/>
    <w:uiPriority w:val="99"/>
    <w:semiHidden/>
    <w:unhideWhenUsed/>
    <w:rsid w:val="003B5418"/>
    <w:rPr>
      <w:vertAlign w:val="superscript"/>
    </w:rPr>
  </w:style>
  <w:style w:type="paragraph" w:styleId="NoSpacing">
    <w:name w:val="No Spacing"/>
    <w:link w:val="NoSpacingChar"/>
    <w:uiPriority w:val="1"/>
    <w:qFormat/>
    <w:rsid w:val="007A060C"/>
    <w:rPr>
      <w:sz w:val="22"/>
      <w:szCs w:val="22"/>
      <w:lang w:eastAsia="en-US"/>
    </w:rPr>
  </w:style>
  <w:style w:type="character" w:customStyle="1" w:styleId="NoSpacingChar">
    <w:name w:val="No Spacing Char"/>
    <w:basedOn w:val="DefaultParagraphFont"/>
    <w:link w:val="NoSpacing"/>
    <w:uiPriority w:val="1"/>
    <w:rsid w:val="007A060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4377">
      <w:bodyDiv w:val="1"/>
      <w:marLeft w:val="0"/>
      <w:marRight w:val="0"/>
      <w:marTop w:val="0"/>
      <w:marBottom w:val="0"/>
      <w:divBdr>
        <w:top w:val="none" w:sz="0" w:space="0" w:color="auto"/>
        <w:left w:val="none" w:sz="0" w:space="0" w:color="auto"/>
        <w:bottom w:val="none" w:sz="0" w:space="0" w:color="auto"/>
        <w:right w:val="none" w:sz="0" w:space="0" w:color="auto"/>
      </w:divBdr>
    </w:div>
    <w:div w:id="1315528224">
      <w:bodyDiv w:val="1"/>
      <w:marLeft w:val="0"/>
      <w:marRight w:val="0"/>
      <w:marTop w:val="0"/>
      <w:marBottom w:val="0"/>
      <w:divBdr>
        <w:top w:val="none" w:sz="0" w:space="0" w:color="auto"/>
        <w:left w:val="none" w:sz="0" w:space="0" w:color="auto"/>
        <w:bottom w:val="none" w:sz="0" w:space="0" w:color="auto"/>
        <w:right w:val="none" w:sz="0" w:space="0" w:color="auto"/>
      </w:divBdr>
    </w:div>
    <w:div w:id="16399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242181\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CBC56-D0C2-4C95-83FC-0F95D866C298}">
  <ds:schemaRefs>
    <ds:schemaRef ds:uri="http://schemas.microsoft.com/sharepoint/v3/contenttype/forms"/>
  </ds:schemaRefs>
</ds:datastoreItem>
</file>

<file path=customXml/itemProps2.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41EBC76-2794-49F5-B2B3-B60038EA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Pinstripes letterhead.dotx</Template>
  <TotalTime>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COMP270 Week 7 workshop</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COMP270 Week 7 workshop</dc:title>
  <dc:subject/>
  <dc:creator/>
  <cp:keywords>COMP270</cp:keywords>
  <dc:description/>
  <cp:lastModifiedBy/>
  <cp:revision>1</cp:revision>
  <dcterms:created xsi:type="dcterms:W3CDTF">2020-08-21T13:56:00Z</dcterms:created>
  <dcterms:modified xsi:type="dcterms:W3CDTF">2020-10-25T08:16:00Z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