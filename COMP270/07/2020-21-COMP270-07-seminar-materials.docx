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4C1F5" w14:textId="32BA3984" w:rsidR="00FB17DC" w:rsidRDefault="00FB17DC" w:rsidP="00FB17DC">
      <w:pPr>
        <w:pStyle w:val="Heading1"/>
        <w:rPr>
          <w:lang w:val="en-GB"/>
        </w:rPr>
      </w:pPr>
      <w:r>
        <w:rPr>
          <w:lang w:val="en-GB"/>
        </w:rPr>
        <w:t>Introduction</w:t>
      </w:r>
    </w:p>
    <w:p w14:paraId="037F30E4" w14:textId="556BA1FD" w:rsidR="00FB17DC" w:rsidRDefault="00380C16" w:rsidP="00FB17DC">
      <w:pPr>
        <w:spacing w:after="0"/>
        <w:rPr>
          <w:lang w:val="en-GB"/>
        </w:rPr>
      </w:pPr>
      <w:r>
        <w:rPr>
          <w:lang w:val="en-GB"/>
        </w:rPr>
        <w:t>The questions below explore some applications of the cross product in games and graphics situations.</w:t>
      </w:r>
      <w:r w:rsidR="005D7FA2">
        <w:rPr>
          <w:lang w:val="en-GB"/>
        </w:rPr>
        <w:br/>
      </w:r>
    </w:p>
    <w:p w14:paraId="09A69159" w14:textId="56F46443" w:rsidR="00FB17DC" w:rsidRDefault="00380C16" w:rsidP="00FB17DC">
      <w:pPr>
        <w:pStyle w:val="Heading1"/>
        <w:rPr>
          <w:lang w:val="en-GB"/>
        </w:rPr>
      </w:pPr>
      <w:r>
        <w:rPr>
          <w:lang w:val="en-GB"/>
        </w:rPr>
        <w:t>Exercises</w:t>
      </w:r>
    </w:p>
    <w:p w14:paraId="181C4473" w14:textId="56F8BB9B" w:rsidR="00380C16" w:rsidRDefault="00380C16" w:rsidP="00380C16">
      <w:pPr>
        <w:pStyle w:val="ListParagraph"/>
        <w:numPr>
          <w:ilvl w:val="0"/>
          <w:numId w:val="34"/>
        </w:numPr>
        <w:suppressAutoHyphens w:val="0"/>
        <w:autoSpaceDN/>
        <w:spacing w:line="240" w:lineRule="auto"/>
        <w:ind w:left="714" w:hanging="357"/>
        <w:textAlignment w:val="auto"/>
      </w:pPr>
      <w:r>
        <w:t xml:space="preserve">A nonplayer character (NPC) is standing at a location </w:t>
      </w:r>
      <m:oMath>
        <m:r>
          <m:rPr>
            <m:sty m:val="b"/>
          </m:rPr>
          <w:rPr>
            <w:rStyle w:val="Maths"/>
            <w:rFonts w:ascii="Cambria Math" w:hAnsi="Cambria Math"/>
          </w:rPr>
          <m:t>p</m:t>
        </m:r>
      </m:oMath>
      <w:r>
        <w:t xml:space="preserve"> with a forward direction of </w:t>
      </w:r>
      <m:oMath>
        <m:r>
          <m:rPr>
            <m:sty m:val="b"/>
          </m:rPr>
          <w:rPr>
            <w:rStyle w:val="Maths"/>
            <w:rFonts w:ascii="Cambria Math" w:hAnsi="Cambria Math"/>
          </w:rPr>
          <m:t>v</m:t>
        </m:r>
      </m:oMath>
      <w:r>
        <w:t>.</w:t>
      </w:r>
      <w:r>
        <w:br/>
        <w:t xml:space="preserve">Consider three points </w:t>
      </w:r>
      <m:oMath>
        <m:r>
          <m:rPr>
            <m:sty m:val="b"/>
          </m:rPr>
          <w:rPr>
            <w:rStyle w:val="Maths"/>
            <w:rFonts w:ascii="Cambria Math" w:hAnsi="Cambria Math"/>
          </w:rPr>
          <m:t>a</m:t>
        </m:r>
      </m:oMath>
      <w:r>
        <w:t xml:space="preserve">, </w:t>
      </w:r>
      <m:oMath>
        <m:r>
          <m:rPr>
            <m:sty m:val="b"/>
          </m:rPr>
          <w:rPr>
            <w:rStyle w:val="Maths"/>
            <w:rFonts w:ascii="Cambria Math" w:hAnsi="Cambria Math"/>
          </w:rPr>
          <m:t>b</m:t>
        </m:r>
      </m:oMath>
      <w:r>
        <w:t xml:space="preserve"> and </w:t>
      </w:r>
      <m:oMath>
        <m:r>
          <m:rPr>
            <m:sty m:val="b"/>
          </m:rPr>
          <w:rPr>
            <w:rStyle w:val="Maths"/>
            <w:rFonts w:ascii="Cambria Math" w:hAnsi="Cambria Math"/>
          </w:rPr>
          <m:t>c</m:t>
        </m:r>
      </m:oMath>
      <w:r>
        <w:t xml:space="preserve"> in the </w:t>
      </w:r>
      <m:oMath>
        <m:r>
          <w:rPr>
            <w:rStyle w:val="Maths"/>
            <w:rFonts w:ascii="Cambria Math" w:hAnsi="Cambria Math"/>
          </w:rPr>
          <m:t>xz</m:t>
        </m:r>
      </m:oMath>
      <w:r>
        <w:t xml:space="preserve"> plane of a </w:t>
      </w:r>
      <w:r w:rsidRPr="00380C16">
        <w:rPr>
          <w:color w:val="1A495D" w:themeColor="accent1" w:themeShade="80"/>
        </w:rPr>
        <w:t xml:space="preserve">left-handed </w:t>
      </w:r>
      <w:r>
        <w:t>coordinate system, which represent waypoints on the NPC’s path.</w:t>
      </w:r>
    </w:p>
    <w:p w14:paraId="0F7AB77D" w14:textId="56DAE2AB" w:rsidR="00380C16" w:rsidRDefault="00380C16" w:rsidP="00380C16">
      <w:pPr>
        <w:pStyle w:val="ListParagraph"/>
        <w:numPr>
          <w:ilvl w:val="1"/>
          <w:numId w:val="34"/>
        </w:numPr>
        <w:suppressAutoHyphens w:val="0"/>
        <w:autoSpaceDN/>
        <w:spacing w:line="240" w:lineRule="auto"/>
        <w:textAlignment w:val="auto"/>
      </w:pPr>
      <w:r>
        <w:t xml:space="preserve">How can the cross product be used to determine whether, when moving from </w:t>
      </w:r>
      <m:oMath>
        <m:r>
          <m:rPr>
            <m:sty m:val="b"/>
          </m:rPr>
          <w:rPr>
            <w:rStyle w:val="Maths"/>
            <w:rFonts w:ascii="Cambria Math" w:hAnsi="Cambria Math"/>
          </w:rPr>
          <m:t>a</m:t>
        </m:r>
      </m:oMath>
      <w:r>
        <w:t xml:space="preserve"> to </w:t>
      </w:r>
      <m:oMath>
        <m:r>
          <m:rPr>
            <m:sty m:val="b"/>
          </m:rPr>
          <w:rPr>
            <w:rStyle w:val="Maths"/>
            <w:rFonts w:ascii="Cambria Math" w:hAnsi="Cambria Math"/>
          </w:rPr>
          <m:t>b</m:t>
        </m:r>
      </m:oMath>
      <w:r>
        <w:t xml:space="preserve"> to </w:t>
      </w:r>
      <m:oMath>
        <m:r>
          <m:rPr>
            <m:sty m:val="b"/>
          </m:rPr>
          <w:rPr>
            <w:rStyle w:val="Maths"/>
            <w:rFonts w:ascii="Cambria Math" w:hAnsi="Cambria Math"/>
          </w:rPr>
          <m:t>c</m:t>
        </m:r>
      </m:oMath>
      <w:r>
        <w:t xml:space="preserve">, the NPC makes a clockwise or anticlockwise turn at </w:t>
      </w:r>
      <m:oMath>
        <m:r>
          <m:rPr>
            <m:sty m:val="b"/>
          </m:rPr>
          <w:rPr>
            <w:rStyle w:val="Maths"/>
            <w:rFonts w:ascii="Cambria Math" w:hAnsi="Cambria Math"/>
          </w:rPr>
          <m:t>b</m:t>
        </m:r>
      </m:oMath>
      <w:r>
        <w:t>, when viewing the path from above?</w:t>
      </w:r>
    </w:p>
    <w:p w14:paraId="71DDEEDE" w14:textId="051FE800" w:rsidR="00380C16" w:rsidRDefault="00380C16" w:rsidP="00380C16">
      <w:pPr>
        <w:pStyle w:val="ListParagraph"/>
        <w:numPr>
          <w:ilvl w:val="1"/>
          <w:numId w:val="34"/>
        </w:numPr>
        <w:suppressAutoHyphens w:val="0"/>
        <w:autoSpaceDN/>
        <w:spacing w:line="240" w:lineRule="auto"/>
        <w:textAlignment w:val="auto"/>
      </w:pPr>
      <w:r>
        <w:t xml:space="preserve">For each of the following sets of three points, determine whether the NPC is turning clockwise or anticlockwise when moving from </w:t>
      </w:r>
      <m:oMath>
        <m:r>
          <m:rPr>
            <m:sty m:val="b"/>
          </m:rPr>
          <w:rPr>
            <w:rStyle w:val="Maths"/>
            <w:rFonts w:ascii="Cambria Math" w:hAnsi="Cambria Math"/>
          </w:rPr>
          <m:t>a</m:t>
        </m:r>
      </m:oMath>
      <w:r>
        <w:t xml:space="preserve"> to </w:t>
      </w:r>
      <m:oMath>
        <m:r>
          <m:rPr>
            <m:sty m:val="b"/>
          </m:rPr>
          <w:rPr>
            <w:rStyle w:val="Maths"/>
            <w:rFonts w:ascii="Cambria Math" w:hAnsi="Cambria Math"/>
          </w:rPr>
          <m:t>b</m:t>
        </m:r>
      </m:oMath>
      <w:r>
        <w:t xml:space="preserve"> to </w:t>
      </w:r>
      <m:oMath>
        <m:r>
          <m:rPr>
            <m:sty m:val="b"/>
          </m:rPr>
          <w:rPr>
            <w:rStyle w:val="Maths"/>
            <w:rFonts w:ascii="Cambria Math" w:hAnsi="Cambria Math"/>
          </w:rPr>
          <m:t>c</m:t>
        </m:r>
      </m:oMath>
      <w:r>
        <w:t>:</w:t>
      </w:r>
    </w:p>
    <w:p w14:paraId="6A21A289" w14:textId="7A1E8626" w:rsidR="00380C16" w:rsidRDefault="00380C16" w:rsidP="00380C16">
      <w:pPr>
        <w:pStyle w:val="ListParagraph"/>
        <w:numPr>
          <w:ilvl w:val="2"/>
          <w:numId w:val="34"/>
        </w:numPr>
        <w:suppressAutoHyphens w:val="0"/>
        <w:autoSpaceDN/>
        <w:spacing w:line="240" w:lineRule="auto"/>
        <w:textAlignment w:val="auto"/>
      </w:pPr>
      <m:oMath>
        <m:r>
          <m:rPr>
            <m:sty m:val="b"/>
          </m:rPr>
          <w:rPr>
            <w:rStyle w:val="Maths"/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2, 0, 3</m:t>
            </m:r>
          </m:e>
        </m:d>
        <m:r>
          <w:rPr>
            <w:rFonts w:ascii="Cambria Math" w:hAnsi="Cambria Math"/>
          </w:rPr>
          <m:t xml:space="preserve">, </m:t>
        </m:r>
        <m:r>
          <m:rPr>
            <m:sty m:val="b"/>
          </m:rPr>
          <w:rPr>
            <w:rStyle w:val="Maths"/>
            <w:rFonts w:ascii="Cambria Math" w:hAnsi="Cambria Math"/>
          </w:rPr>
          <m:t>b</m:t>
        </m:r>
        <m:r>
          <w:rPr>
            <w:rFonts w:ascii="Cambria Math" w:hAnsi="Cambria Math"/>
          </w:rPr>
          <m:t xml:space="preserve">=(-1, 0, 5), </m:t>
        </m:r>
        <m:r>
          <m:rPr>
            <m:sty m:val="b"/>
          </m:rPr>
          <w:rPr>
            <w:rStyle w:val="Maths"/>
            <w:rFonts w:ascii="Cambria Math" w:hAnsi="Cambria Math"/>
          </w:rPr>
          <m:t>c</m:t>
        </m:r>
        <m:r>
          <w:rPr>
            <w:rFonts w:ascii="Cambria Math" w:hAnsi="Cambria Math"/>
          </w:rPr>
          <m:t>=(-4, 0, 1)</m:t>
        </m:r>
      </m:oMath>
    </w:p>
    <w:p w14:paraId="276548F3" w14:textId="5DFB6902" w:rsidR="00380C16" w:rsidRDefault="00380C16" w:rsidP="00380C16">
      <w:pPr>
        <w:pStyle w:val="ListParagraph"/>
        <w:numPr>
          <w:ilvl w:val="2"/>
          <w:numId w:val="34"/>
        </w:numPr>
        <w:suppressAutoHyphens w:val="0"/>
        <w:autoSpaceDN/>
        <w:spacing w:line="240" w:lineRule="auto"/>
        <w:textAlignment w:val="auto"/>
      </w:pPr>
      <m:oMath>
        <m:r>
          <m:rPr>
            <m:sty m:val="b"/>
          </m:rPr>
          <w:rPr>
            <w:rStyle w:val="Maths"/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=(-3, 0, -5), </m:t>
        </m:r>
        <m:r>
          <m:rPr>
            <m:sty m:val="b"/>
          </m:rPr>
          <w:rPr>
            <w:rStyle w:val="Maths"/>
            <w:rFonts w:ascii="Cambria Math" w:hAnsi="Cambria Math"/>
          </w:rPr>
          <m:t>b</m:t>
        </m:r>
        <m:r>
          <w:rPr>
            <w:rFonts w:ascii="Cambria Math" w:hAnsi="Cambria Math"/>
          </w:rPr>
          <m:t>=(4, 0, 0),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Style w:val="Maths"/>
            <w:rFonts w:ascii="Cambria Math" w:hAnsi="Cambria Math"/>
          </w:rPr>
          <m:t>c</m:t>
        </m:r>
        <m:r>
          <w:rPr>
            <w:rFonts w:ascii="Cambria Math" w:hAnsi="Cambria Math"/>
          </w:rPr>
          <m:t>=(3, 0, 3)</m:t>
        </m:r>
      </m:oMath>
    </w:p>
    <w:p w14:paraId="73AC4A52" w14:textId="6A10F089" w:rsidR="00380C16" w:rsidRDefault="00380C16" w:rsidP="00380C16">
      <w:pPr>
        <w:pStyle w:val="ListParagraph"/>
        <w:numPr>
          <w:ilvl w:val="2"/>
          <w:numId w:val="34"/>
        </w:numPr>
        <w:suppressAutoHyphens w:val="0"/>
        <w:autoSpaceDN/>
        <w:spacing w:line="240" w:lineRule="auto"/>
        <w:textAlignment w:val="auto"/>
      </w:pPr>
      <m:oMath>
        <m:r>
          <m:rPr>
            <m:sty m:val="b"/>
          </m:rPr>
          <w:rPr>
            <w:rStyle w:val="Maths"/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=(1, 0, 4), </m:t>
        </m:r>
        <m:r>
          <m:rPr>
            <m:sty m:val="b"/>
          </m:rPr>
          <w:rPr>
            <w:rStyle w:val="Maths"/>
            <w:rFonts w:ascii="Cambria Math" w:hAnsi="Cambria Math"/>
          </w:rPr>
          <m:t>b</m:t>
        </m:r>
        <m:r>
          <w:rPr>
            <w:rFonts w:ascii="Cambria Math" w:hAnsi="Cambria Math"/>
          </w:rPr>
          <m:t>=(7, 0, -1),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Style w:val="Maths"/>
            <w:rFonts w:ascii="Cambria Math" w:hAnsi="Cambria Math"/>
          </w:rPr>
          <m:t>c</m:t>
        </m:r>
        <m:r>
          <w:rPr>
            <w:rFonts w:ascii="Cambria Math" w:hAnsi="Cambria Math"/>
          </w:rPr>
          <m:t>=(-5, 0, -6)</m:t>
        </m:r>
      </m:oMath>
    </w:p>
    <w:p w14:paraId="33AC26E6" w14:textId="414CB6E7" w:rsidR="00380C16" w:rsidRDefault="00380C16" w:rsidP="00380C16">
      <w:pPr>
        <w:pStyle w:val="ListParagraph"/>
        <w:numPr>
          <w:ilvl w:val="2"/>
          <w:numId w:val="34"/>
        </w:numPr>
        <w:suppressAutoHyphens w:val="0"/>
        <w:autoSpaceDN/>
        <w:spacing w:line="240" w:lineRule="auto"/>
        <w:textAlignment w:val="auto"/>
      </w:pPr>
      <m:oMath>
        <m:r>
          <m:rPr>
            <m:sty m:val="b"/>
          </m:rPr>
          <w:rPr>
            <w:rStyle w:val="Maths"/>
            <w:rFonts w:ascii="Cambria Math" w:hAnsi="Cambria Math"/>
          </w:rPr>
          <m:t>a</m:t>
        </m:r>
        <m:r>
          <w:rPr>
            <w:rFonts w:ascii="Cambria Math" w:hAnsi="Cambria Math"/>
          </w:rPr>
          <m:t>=(-2, 0, 1),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Style w:val="Maths"/>
            <w:rFonts w:ascii="Cambria Math" w:hAnsi="Cambria Math"/>
          </w:rPr>
          <m:t>b</m:t>
        </m:r>
        <m:r>
          <w:rPr>
            <w:rFonts w:ascii="Cambria Math" w:hAnsi="Cambria Math"/>
          </w:rPr>
          <m:t xml:space="preserve">=(1, 0, 2), </m:t>
        </m:r>
        <m:r>
          <m:rPr>
            <m:sty m:val="b"/>
          </m:rPr>
          <w:rPr>
            <w:rStyle w:val="Maths"/>
            <w:rFonts w:ascii="Cambria Math" w:hAnsi="Cambria Math"/>
          </w:rPr>
          <m:t>c</m:t>
        </m:r>
        <m:r>
          <w:rPr>
            <w:rFonts w:ascii="Cambria Math" w:hAnsi="Cambria Math"/>
          </w:rPr>
          <m:t>=(4, 0, 4)</m:t>
        </m:r>
      </m:oMath>
    </w:p>
    <w:p w14:paraId="6E5D09D0" w14:textId="77777777" w:rsidR="00380C16" w:rsidRDefault="00380C16" w:rsidP="00380C16">
      <w:pPr>
        <w:pStyle w:val="ListParagraph"/>
        <w:numPr>
          <w:ilvl w:val="0"/>
          <w:numId w:val="34"/>
        </w:numPr>
        <w:suppressAutoHyphens w:val="0"/>
        <w:autoSpaceDN/>
        <w:spacing w:line="240" w:lineRule="auto"/>
        <w:ind w:left="714" w:hanging="357"/>
        <w:textAlignment w:val="auto"/>
      </w:pPr>
      <w:r>
        <w:t>Consider a triangle defined by the vertices (6, 10, -2), (3, -1, 17) and (-9, 8, 0).</w:t>
      </w:r>
    </w:p>
    <w:p w14:paraId="024E5C9D" w14:textId="0AF2BFFB" w:rsidR="00380C16" w:rsidRDefault="00380C16" w:rsidP="00380C16">
      <w:pPr>
        <w:pStyle w:val="ListParagraph"/>
        <w:numPr>
          <w:ilvl w:val="1"/>
          <w:numId w:val="34"/>
        </w:numPr>
        <w:suppressAutoHyphens w:val="0"/>
        <w:autoSpaceDN/>
        <w:spacing w:line="240" w:lineRule="auto"/>
        <w:textAlignment w:val="auto"/>
      </w:pPr>
      <w:r>
        <w:t xml:space="preserve">What is the </w:t>
      </w:r>
      <w:r w:rsidR="00022017">
        <w:t xml:space="preserve">(implicit) </w:t>
      </w:r>
      <w:r>
        <w:t>equation of the plane containing this triangle?</w:t>
      </w:r>
    </w:p>
    <w:p w14:paraId="78B7448A" w14:textId="7D2C544B" w:rsidR="00380C16" w:rsidRPr="00380C16" w:rsidRDefault="00380C16" w:rsidP="00380C16">
      <w:pPr>
        <w:pStyle w:val="ListParagraph"/>
        <w:numPr>
          <w:ilvl w:val="1"/>
          <w:numId w:val="34"/>
        </w:numPr>
        <w:suppressAutoHyphens w:val="0"/>
        <w:autoSpaceDN/>
        <w:spacing w:line="240" w:lineRule="auto"/>
        <w:textAlignment w:val="auto"/>
      </w:pPr>
      <w:r>
        <w:t>Is the point (3, 4, 5) on the front or back side of this plane</w:t>
      </w:r>
      <w:r w:rsidR="000621AF">
        <w:t xml:space="preserve"> </w:t>
      </w:r>
      <w:r w:rsidR="000621AF">
        <w:t>(relative to the direction of the normal)?</w:t>
      </w:r>
      <w:bookmarkStart w:id="0" w:name="_GoBack"/>
      <w:bookmarkEnd w:id="0"/>
      <w:r>
        <w:br/>
        <w:t>How far is this point from the plane?</w:t>
      </w:r>
    </w:p>
    <w:sectPr w:rsidR="00380C16" w:rsidRPr="00380C16" w:rsidSect="00B46D0D">
      <w:headerReference w:type="default" r:id="rId11"/>
      <w:footerReference w:type="default" r:id="rId12"/>
      <w:type w:val="continuous"/>
      <w:pgSz w:w="12240" w:h="15840" w:code="1"/>
      <w:pgMar w:top="3600" w:right="720" w:bottom="360" w:left="108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B6A43E" w14:textId="77777777" w:rsidR="004E7B65" w:rsidRDefault="004E7B65" w:rsidP="00376205">
      <w:r>
        <w:separator/>
      </w:r>
    </w:p>
  </w:endnote>
  <w:endnote w:type="continuationSeparator" w:id="0">
    <w:p w14:paraId="72A1AF4B" w14:textId="77777777" w:rsidR="004E7B65" w:rsidRDefault="004E7B65" w:rsidP="0037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5418729"/>
      <w:docPartObj>
        <w:docPartGallery w:val="Page Numbers (Bottom of Page)"/>
        <w:docPartUnique/>
      </w:docPartObj>
    </w:sdtPr>
    <w:sdtEndPr/>
    <w:sdtContent>
      <w:p w14:paraId="3A35F615" w14:textId="631569AA" w:rsidR="00005068" w:rsidRDefault="0000506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AD32D8C" w14:textId="77777777" w:rsidR="00005068" w:rsidRDefault="000050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00F37" w14:textId="77777777" w:rsidR="004E7B65" w:rsidRDefault="004E7B65" w:rsidP="00376205">
      <w:r>
        <w:separator/>
      </w:r>
    </w:p>
  </w:footnote>
  <w:footnote w:type="continuationSeparator" w:id="0">
    <w:p w14:paraId="18007E96" w14:textId="77777777" w:rsidR="004E7B65" w:rsidRDefault="004E7B65" w:rsidP="00376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78F1E" w14:textId="7FB917EE" w:rsidR="00005068" w:rsidRDefault="00005068" w:rsidP="002F712B">
    <w:pPr>
      <w:pStyle w:val="Header"/>
      <w:spacing w:after="50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AD7FD31" wp14:editId="696DFCA1">
              <wp:simplePos x="0" y="0"/>
              <wp:positionH relativeFrom="column">
                <wp:posOffset>-478680</wp:posOffset>
              </wp:positionH>
              <wp:positionV relativeFrom="paragraph">
                <wp:posOffset>-306729</wp:posOffset>
              </wp:positionV>
              <wp:extent cx="7789546" cy="1836420"/>
              <wp:effectExtent l="0" t="0" r="0" b="0"/>
              <wp:wrapNone/>
              <wp:docPr id="34" name="Group 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9546" cy="1836420"/>
                        <a:chOff x="67554" y="0"/>
                        <a:chExt cx="7789546" cy="1836420"/>
                      </a:xfrm>
                    </wpg:grpSpPr>
                    <wpg:grpSp>
                      <wpg:cNvPr id="8" name="Group 6"/>
                      <wpg:cNvGrpSpPr/>
                      <wpg:grpSpPr>
                        <a:xfrm>
                          <a:off x="2554941" y="0"/>
                          <a:ext cx="5302159" cy="1836420"/>
                          <a:chOff x="0" y="0"/>
                          <a:chExt cx="3674647" cy="1272693"/>
                        </a:xfrm>
                      </wpg:grpSpPr>
                      <wps:wsp>
                        <wps:cNvPr id="9" name="Isosceles Triangle 3"/>
                        <wps:cNvSpPr/>
                        <wps:spPr>
                          <a:xfrm rot="10800000">
                            <a:off x="0" y="68022"/>
                            <a:ext cx="3359908" cy="1200150"/>
                          </a:xfrm>
                          <a:custGeom>
                            <a:avLst/>
                            <a:gdLst>
                              <a:gd name="connsiteX0" fmla="*/ 0 w 2886075"/>
                              <a:gd name="connsiteY0" fmla="*/ 1181100 h 1181100"/>
                              <a:gd name="connsiteX1" fmla="*/ 1443038 w 2886075"/>
                              <a:gd name="connsiteY1" fmla="*/ 0 h 1181100"/>
                              <a:gd name="connsiteX2" fmla="*/ 2886075 w 2886075"/>
                              <a:gd name="connsiteY2" fmla="*/ 1181100 h 1181100"/>
                              <a:gd name="connsiteX3" fmla="*/ 0 w 2886075"/>
                              <a:gd name="connsiteY3" fmla="*/ 1181100 h 1181100"/>
                              <a:gd name="connsiteX0" fmla="*/ 0 w 3333750"/>
                              <a:gd name="connsiteY0" fmla="*/ 1190625 h 1190625"/>
                              <a:gd name="connsiteX1" fmla="*/ 1890713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33750"/>
                              <a:gd name="connsiteY0" fmla="*/ 1190625 h 1190625"/>
                              <a:gd name="connsiteX1" fmla="*/ 985838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69433"/>
                              <a:gd name="connsiteY0" fmla="*/ 1190625 h 1190625"/>
                              <a:gd name="connsiteX1" fmla="*/ 1021521 w 3369433"/>
                              <a:gd name="connsiteY1" fmla="*/ 0 h 1190625"/>
                              <a:gd name="connsiteX2" fmla="*/ 3369433 w 3369433"/>
                              <a:gd name="connsiteY2" fmla="*/ 1181100 h 1190625"/>
                              <a:gd name="connsiteX3" fmla="*/ 0 w 3369433"/>
                              <a:gd name="connsiteY3" fmla="*/ 1190625 h 1190625"/>
                              <a:gd name="connsiteX0" fmla="*/ 0 w 3359908"/>
                              <a:gd name="connsiteY0" fmla="*/ 1190625 h 1200150"/>
                              <a:gd name="connsiteX1" fmla="*/ 1021521 w 3359908"/>
                              <a:gd name="connsiteY1" fmla="*/ 0 h 1200150"/>
                              <a:gd name="connsiteX2" fmla="*/ 3359908 w 3359908"/>
                              <a:gd name="connsiteY2" fmla="*/ 1200150 h 1200150"/>
                              <a:gd name="connsiteX3" fmla="*/ 0 w 3359908"/>
                              <a:gd name="connsiteY3" fmla="*/ 1190625 h 1200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359908" h="1200150">
                                <a:moveTo>
                                  <a:pt x="0" y="1190625"/>
                                </a:moveTo>
                                <a:lnTo>
                                  <a:pt x="1021521" y="0"/>
                                </a:lnTo>
                                <a:lnTo>
                                  <a:pt x="3359908" y="1200150"/>
                                </a:lnTo>
                                <a:lnTo>
                                  <a:pt x="0" y="1190625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Isosceles Triangle 3"/>
                        <wps:cNvSpPr/>
                        <wps:spPr>
                          <a:xfrm rot="10800000">
                            <a:off x="330874" y="51232"/>
                            <a:ext cx="3037388" cy="1036766"/>
                          </a:xfrm>
                          <a:custGeom>
                            <a:avLst/>
                            <a:gdLst>
                              <a:gd name="connsiteX0" fmla="*/ 0 w 2886075"/>
                              <a:gd name="connsiteY0" fmla="*/ 1181100 h 1181100"/>
                              <a:gd name="connsiteX1" fmla="*/ 1443038 w 2886075"/>
                              <a:gd name="connsiteY1" fmla="*/ 0 h 1181100"/>
                              <a:gd name="connsiteX2" fmla="*/ 2886075 w 2886075"/>
                              <a:gd name="connsiteY2" fmla="*/ 1181100 h 1181100"/>
                              <a:gd name="connsiteX3" fmla="*/ 0 w 2886075"/>
                              <a:gd name="connsiteY3" fmla="*/ 1181100 h 1181100"/>
                              <a:gd name="connsiteX0" fmla="*/ 0 w 3333750"/>
                              <a:gd name="connsiteY0" fmla="*/ 1190625 h 1190625"/>
                              <a:gd name="connsiteX1" fmla="*/ 1890713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33750"/>
                              <a:gd name="connsiteY0" fmla="*/ 1190625 h 1190625"/>
                              <a:gd name="connsiteX1" fmla="*/ 985838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69433"/>
                              <a:gd name="connsiteY0" fmla="*/ 1190625 h 1190625"/>
                              <a:gd name="connsiteX1" fmla="*/ 1021521 w 3369433"/>
                              <a:gd name="connsiteY1" fmla="*/ 0 h 1190625"/>
                              <a:gd name="connsiteX2" fmla="*/ 3369433 w 3369433"/>
                              <a:gd name="connsiteY2" fmla="*/ 1181100 h 1190625"/>
                              <a:gd name="connsiteX3" fmla="*/ 0 w 3369433"/>
                              <a:gd name="connsiteY3" fmla="*/ 1190625 h 1190625"/>
                              <a:gd name="connsiteX0" fmla="*/ 0 w 3359908"/>
                              <a:gd name="connsiteY0" fmla="*/ 1190625 h 1200150"/>
                              <a:gd name="connsiteX1" fmla="*/ 1021521 w 3359908"/>
                              <a:gd name="connsiteY1" fmla="*/ 0 h 1200150"/>
                              <a:gd name="connsiteX2" fmla="*/ 3359908 w 3359908"/>
                              <a:gd name="connsiteY2" fmla="*/ 1200150 h 1200150"/>
                              <a:gd name="connsiteX3" fmla="*/ 0 w 3359908"/>
                              <a:gd name="connsiteY3" fmla="*/ 1190625 h 1200150"/>
                              <a:gd name="connsiteX0" fmla="*/ 0 w 3608886"/>
                              <a:gd name="connsiteY0" fmla="*/ 1179307 h 1200150"/>
                              <a:gd name="connsiteX1" fmla="*/ 1270499 w 3608886"/>
                              <a:gd name="connsiteY1" fmla="*/ 0 h 1200150"/>
                              <a:gd name="connsiteX2" fmla="*/ 3608886 w 3608886"/>
                              <a:gd name="connsiteY2" fmla="*/ 1200150 h 1200150"/>
                              <a:gd name="connsiteX3" fmla="*/ 0 w 3608886"/>
                              <a:gd name="connsiteY3" fmla="*/ 1179307 h 1200150"/>
                              <a:gd name="connsiteX0" fmla="*/ 0 w 3608886"/>
                              <a:gd name="connsiteY0" fmla="*/ 1224576 h 1245419"/>
                              <a:gd name="connsiteX1" fmla="*/ 1229758 w 3608886"/>
                              <a:gd name="connsiteY1" fmla="*/ 0 h 1245419"/>
                              <a:gd name="connsiteX2" fmla="*/ 3608886 w 3608886"/>
                              <a:gd name="connsiteY2" fmla="*/ 1245419 h 1245419"/>
                              <a:gd name="connsiteX3" fmla="*/ 0 w 3608886"/>
                              <a:gd name="connsiteY3" fmla="*/ 1224576 h 1245419"/>
                              <a:gd name="connsiteX0" fmla="*/ 0 w 3608886"/>
                              <a:gd name="connsiteY0" fmla="*/ 1210995 h 1231838"/>
                              <a:gd name="connsiteX1" fmla="*/ 1229758 w 3608886"/>
                              <a:gd name="connsiteY1" fmla="*/ 0 h 1231838"/>
                              <a:gd name="connsiteX2" fmla="*/ 3608886 w 3608886"/>
                              <a:gd name="connsiteY2" fmla="*/ 1231838 h 1231838"/>
                              <a:gd name="connsiteX3" fmla="*/ 0 w 3608886"/>
                              <a:gd name="connsiteY3" fmla="*/ 1210995 h 12318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608886" h="1231838">
                                <a:moveTo>
                                  <a:pt x="0" y="1210995"/>
                                </a:moveTo>
                                <a:lnTo>
                                  <a:pt x="1229758" y="0"/>
                                </a:lnTo>
                                <a:lnTo>
                                  <a:pt x="3608886" y="1231838"/>
                                </a:lnTo>
                                <a:lnTo>
                                  <a:pt x="0" y="1210995"/>
                                </a:lnTo>
                                <a:close/>
                              </a:path>
                            </a:pathLst>
                          </a:custGeom>
                          <a:pattFill prst="wdUpDiag">
                            <a:fgClr>
                              <a:schemeClr val="bg2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Isosceles Triangle 4"/>
                        <wps:cNvSpPr/>
                        <wps:spPr>
                          <a:xfrm rot="1800000">
                            <a:off x="2507303" y="0"/>
                            <a:ext cx="1167344" cy="1056059"/>
                          </a:xfrm>
                          <a:custGeom>
                            <a:avLst/>
                            <a:gdLst>
                              <a:gd name="connsiteX0" fmla="*/ 0 w 838200"/>
                              <a:gd name="connsiteY0" fmla="*/ 483228 h 483228"/>
                              <a:gd name="connsiteX1" fmla="*/ 419100 w 838200"/>
                              <a:gd name="connsiteY1" fmla="*/ 0 h 483228"/>
                              <a:gd name="connsiteX2" fmla="*/ 838200 w 838200"/>
                              <a:gd name="connsiteY2" fmla="*/ 483228 h 483228"/>
                              <a:gd name="connsiteX3" fmla="*/ 0 w 838200"/>
                              <a:gd name="connsiteY3" fmla="*/ 483228 h 483228"/>
                              <a:gd name="connsiteX0" fmla="*/ 0 w 838200"/>
                              <a:gd name="connsiteY0" fmla="*/ 983608 h 983608"/>
                              <a:gd name="connsiteX1" fmla="*/ 295183 w 838200"/>
                              <a:gd name="connsiteY1" fmla="*/ 0 h 983608"/>
                              <a:gd name="connsiteX2" fmla="*/ 838200 w 838200"/>
                              <a:gd name="connsiteY2" fmla="*/ 983608 h 983608"/>
                              <a:gd name="connsiteX3" fmla="*/ 0 w 838200"/>
                              <a:gd name="connsiteY3" fmla="*/ 983608 h 983608"/>
                              <a:gd name="connsiteX0" fmla="*/ 0 w 647792"/>
                              <a:gd name="connsiteY0" fmla="*/ 1027656 h 1027656"/>
                              <a:gd name="connsiteX1" fmla="*/ 104775 w 647792"/>
                              <a:gd name="connsiteY1" fmla="*/ 0 h 1027656"/>
                              <a:gd name="connsiteX2" fmla="*/ 647792 w 647792"/>
                              <a:gd name="connsiteY2" fmla="*/ 983608 h 1027656"/>
                              <a:gd name="connsiteX3" fmla="*/ 0 w 647792"/>
                              <a:gd name="connsiteY3" fmla="*/ 1027656 h 1027656"/>
                              <a:gd name="connsiteX0" fmla="*/ 0 w 716335"/>
                              <a:gd name="connsiteY0" fmla="*/ 1023235 h 1023235"/>
                              <a:gd name="connsiteX1" fmla="*/ 173318 w 716335"/>
                              <a:gd name="connsiteY1" fmla="*/ 0 h 1023235"/>
                              <a:gd name="connsiteX2" fmla="*/ 716335 w 716335"/>
                              <a:gd name="connsiteY2" fmla="*/ 983608 h 1023235"/>
                              <a:gd name="connsiteX3" fmla="*/ 0 w 716335"/>
                              <a:gd name="connsiteY3" fmla="*/ 1023235 h 1023235"/>
                              <a:gd name="connsiteX0" fmla="*/ 0 w 1167344"/>
                              <a:gd name="connsiteY0" fmla="*/ 1000346 h 1000346"/>
                              <a:gd name="connsiteX1" fmla="*/ 624327 w 1167344"/>
                              <a:gd name="connsiteY1" fmla="*/ 0 h 1000346"/>
                              <a:gd name="connsiteX2" fmla="*/ 1167344 w 1167344"/>
                              <a:gd name="connsiteY2" fmla="*/ 983608 h 1000346"/>
                              <a:gd name="connsiteX3" fmla="*/ 0 w 1167344"/>
                              <a:gd name="connsiteY3" fmla="*/ 1000346 h 1000346"/>
                              <a:gd name="connsiteX0" fmla="*/ 0 w 1167344"/>
                              <a:gd name="connsiteY0" fmla="*/ 1056059 h 1056059"/>
                              <a:gd name="connsiteX1" fmla="*/ 587010 w 1167344"/>
                              <a:gd name="connsiteY1" fmla="*/ 0 h 1056059"/>
                              <a:gd name="connsiteX2" fmla="*/ 1167344 w 1167344"/>
                              <a:gd name="connsiteY2" fmla="*/ 1039321 h 1056059"/>
                              <a:gd name="connsiteX3" fmla="*/ 0 w 1167344"/>
                              <a:gd name="connsiteY3" fmla="*/ 1056059 h 10560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67344" h="1056059">
                                <a:moveTo>
                                  <a:pt x="0" y="1056059"/>
                                </a:moveTo>
                                <a:lnTo>
                                  <a:pt x="587010" y="0"/>
                                </a:lnTo>
                                <a:lnTo>
                                  <a:pt x="1167344" y="1039321"/>
                                </a:lnTo>
                                <a:lnTo>
                                  <a:pt x="0" y="1056059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Isosceles Triangle 3"/>
                        <wps:cNvSpPr/>
                        <wps:spPr>
                          <a:xfrm rot="10800000">
                            <a:off x="2321485" y="675500"/>
                            <a:ext cx="619479" cy="597193"/>
                          </a:xfrm>
                          <a:custGeom>
                            <a:avLst/>
                            <a:gdLst>
                              <a:gd name="connsiteX0" fmla="*/ 0 w 2886075"/>
                              <a:gd name="connsiteY0" fmla="*/ 1181100 h 1181100"/>
                              <a:gd name="connsiteX1" fmla="*/ 1443038 w 2886075"/>
                              <a:gd name="connsiteY1" fmla="*/ 0 h 1181100"/>
                              <a:gd name="connsiteX2" fmla="*/ 2886075 w 2886075"/>
                              <a:gd name="connsiteY2" fmla="*/ 1181100 h 1181100"/>
                              <a:gd name="connsiteX3" fmla="*/ 0 w 2886075"/>
                              <a:gd name="connsiteY3" fmla="*/ 1181100 h 1181100"/>
                              <a:gd name="connsiteX0" fmla="*/ 0 w 3333750"/>
                              <a:gd name="connsiteY0" fmla="*/ 1190625 h 1190625"/>
                              <a:gd name="connsiteX1" fmla="*/ 1890713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33750"/>
                              <a:gd name="connsiteY0" fmla="*/ 1190625 h 1190625"/>
                              <a:gd name="connsiteX1" fmla="*/ 985838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1045670 w 2347913"/>
                              <a:gd name="connsiteY0" fmla="*/ 1555603 h 1555603"/>
                              <a:gd name="connsiteX1" fmla="*/ 1 w 2347913"/>
                              <a:gd name="connsiteY1" fmla="*/ 0 h 1555603"/>
                              <a:gd name="connsiteX2" fmla="*/ 2347913 w 2347913"/>
                              <a:gd name="connsiteY2" fmla="*/ 1181100 h 1555603"/>
                              <a:gd name="connsiteX3" fmla="*/ 1045670 w 2347913"/>
                              <a:gd name="connsiteY3" fmla="*/ 1555603 h 1555603"/>
                              <a:gd name="connsiteX0" fmla="*/ 785220 w 2087463"/>
                              <a:gd name="connsiteY0" fmla="*/ 374503 h 374503"/>
                              <a:gd name="connsiteX1" fmla="*/ 0 w 2087463"/>
                              <a:gd name="connsiteY1" fmla="*/ 178129 h 374503"/>
                              <a:gd name="connsiteX2" fmla="*/ 2087463 w 2087463"/>
                              <a:gd name="connsiteY2" fmla="*/ 0 h 374503"/>
                              <a:gd name="connsiteX3" fmla="*/ 785220 w 2087463"/>
                              <a:gd name="connsiteY3" fmla="*/ 374503 h 374503"/>
                              <a:gd name="connsiteX0" fmla="*/ 785220 w 2351522"/>
                              <a:gd name="connsiteY0" fmla="*/ 438302 h 438302"/>
                              <a:gd name="connsiteX1" fmla="*/ 0 w 2351522"/>
                              <a:gd name="connsiteY1" fmla="*/ 241928 h 438302"/>
                              <a:gd name="connsiteX2" fmla="*/ 2351522 w 2351522"/>
                              <a:gd name="connsiteY2" fmla="*/ 0 h 438302"/>
                              <a:gd name="connsiteX3" fmla="*/ 785220 w 2351522"/>
                              <a:gd name="connsiteY3" fmla="*/ 438302 h 438302"/>
                              <a:gd name="connsiteX0" fmla="*/ 851239 w 2351522"/>
                              <a:gd name="connsiteY0" fmla="*/ 430327 h 430327"/>
                              <a:gd name="connsiteX1" fmla="*/ 0 w 2351522"/>
                              <a:gd name="connsiteY1" fmla="*/ 241928 h 430327"/>
                              <a:gd name="connsiteX2" fmla="*/ 2351522 w 2351522"/>
                              <a:gd name="connsiteY2" fmla="*/ 0 h 430327"/>
                              <a:gd name="connsiteX3" fmla="*/ 851239 w 2351522"/>
                              <a:gd name="connsiteY3" fmla="*/ 430327 h 430327"/>
                              <a:gd name="connsiteX0" fmla="*/ 1049285 w 2549568"/>
                              <a:gd name="connsiteY0" fmla="*/ 430327 h 430327"/>
                              <a:gd name="connsiteX1" fmla="*/ 0 w 2549568"/>
                              <a:gd name="connsiteY1" fmla="*/ 261866 h 430327"/>
                              <a:gd name="connsiteX2" fmla="*/ 2549568 w 2549568"/>
                              <a:gd name="connsiteY2" fmla="*/ 0 h 430327"/>
                              <a:gd name="connsiteX3" fmla="*/ 1049285 w 2549568"/>
                              <a:gd name="connsiteY3" fmla="*/ 430327 h 430327"/>
                              <a:gd name="connsiteX0" fmla="*/ 1148303 w 2549568"/>
                              <a:gd name="connsiteY0" fmla="*/ 410390 h 410390"/>
                              <a:gd name="connsiteX1" fmla="*/ 0 w 2549568"/>
                              <a:gd name="connsiteY1" fmla="*/ 261866 h 410390"/>
                              <a:gd name="connsiteX2" fmla="*/ 2549568 w 2549568"/>
                              <a:gd name="connsiteY2" fmla="*/ 0 h 410390"/>
                              <a:gd name="connsiteX3" fmla="*/ 1148303 w 2549568"/>
                              <a:gd name="connsiteY3" fmla="*/ 410390 h 410390"/>
                              <a:gd name="connsiteX0" fmla="*/ 1148303 w 2549568"/>
                              <a:gd name="connsiteY0" fmla="*/ 418365 h 418365"/>
                              <a:gd name="connsiteX1" fmla="*/ 0 w 2549568"/>
                              <a:gd name="connsiteY1" fmla="*/ 261866 h 418365"/>
                              <a:gd name="connsiteX2" fmla="*/ 2549568 w 2549568"/>
                              <a:gd name="connsiteY2" fmla="*/ 0 h 418365"/>
                              <a:gd name="connsiteX3" fmla="*/ 1148303 w 2549568"/>
                              <a:gd name="connsiteY3" fmla="*/ 418365 h 418365"/>
                              <a:gd name="connsiteX0" fmla="*/ 1065784 w 2549568"/>
                              <a:gd name="connsiteY0" fmla="*/ 410390 h 410390"/>
                              <a:gd name="connsiteX1" fmla="*/ 0 w 2549568"/>
                              <a:gd name="connsiteY1" fmla="*/ 261866 h 410390"/>
                              <a:gd name="connsiteX2" fmla="*/ 2549568 w 2549568"/>
                              <a:gd name="connsiteY2" fmla="*/ 0 h 410390"/>
                              <a:gd name="connsiteX3" fmla="*/ 1065784 w 2549568"/>
                              <a:gd name="connsiteY3" fmla="*/ 410390 h 410390"/>
                              <a:gd name="connsiteX0" fmla="*/ 1107002 w 2549568"/>
                              <a:gd name="connsiteY0" fmla="*/ 417028 h 417028"/>
                              <a:gd name="connsiteX1" fmla="*/ 0 w 2549568"/>
                              <a:gd name="connsiteY1" fmla="*/ 261866 h 417028"/>
                              <a:gd name="connsiteX2" fmla="*/ 2549568 w 2549568"/>
                              <a:gd name="connsiteY2" fmla="*/ 0 h 417028"/>
                              <a:gd name="connsiteX3" fmla="*/ 1107002 w 2549568"/>
                              <a:gd name="connsiteY3" fmla="*/ 417028 h 417028"/>
                              <a:gd name="connsiteX0" fmla="*/ 1107002 w 2549568"/>
                              <a:gd name="connsiteY0" fmla="*/ 423666 h 423666"/>
                              <a:gd name="connsiteX1" fmla="*/ 0 w 2549568"/>
                              <a:gd name="connsiteY1" fmla="*/ 261866 h 423666"/>
                              <a:gd name="connsiteX2" fmla="*/ 2549568 w 2549568"/>
                              <a:gd name="connsiteY2" fmla="*/ 0 h 423666"/>
                              <a:gd name="connsiteX3" fmla="*/ 1107002 w 2549568"/>
                              <a:gd name="connsiteY3" fmla="*/ 423666 h 423666"/>
                              <a:gd name="connsiteX0" fmla="*/ 2875522 w 2875522"/>
                              <a:gd name="connsiteY0" fmla="*/ 674147 h 674147"/>
                              <a:gd name="connsiteX1" fmla="*/ 0 w 2875522"/>
                              <a:gd name="connsiteY1" fmla="*/ 261866 h 674147"/>
                              <a:gd name="connsiteX2" fmla="*/ 2549568 w 2875522"/>
                              <a:gd name="connsiteY2" fmla="*/ 0 h 674147"/>
                              <a:gd name="connsiteX3" fmla="*/ 2875522 w 2875522"/>
                              <a:gd name="connsiteY3" fmla="*/ 674147 h 674147"/>
                              <a:gd name="connsiteX0" fmla="*/ 2875522 w 3220382"/>
                              <a:gd name="connsiteY0" fmla="*/ 733084 h 733084"/>
                              <a:gd name="connsiteX1" fmla="*/ 0 w 3220382"/>
                              <a:gd name="connsiteY1" fmla="*/ 320803 h 733084"/>
                              <a:gd name="connsiteX2" fmla="*/ 3220382 w 3220382"/>
                              <a:gd name="connsiteY2" fmla="*/ 0 h 733084"/>
                              <a:gd name="connsiteX3" fmla="*/ 2875522 w 3220382"/>
                              <a:gd name="connsiteY3" fmla="*/ 733084 h 733084"/>
                              <a:gd name="connsiteX0" fmla="*/ 3363390 w 3363390"/>
                              <a:gd name="connsiteY0" fmla="*/ 806756 h 806756"/>
                              <a:gd name="connsiteX1" fmla="*/ 0 w 3363390"/>
                              <a:gd name="connsiteY1" fmla="*/ 320803 h 806756"/>
                              <a:gd name="connsiteX2" fmla="*/ 3220382 w 3363390"/>
                              <a:gd name="connsiteY2" fmla="*/ 0 h 806756"/>
                              <a:gd name="connsiteX3" fmla="*/ 3363390 w 3363390"/>
                              <a:gd name="connsiteY3" fmla="*/ 806756 h 806756"/>
                              <a:gd name="connsiteX0" fmla="*/ 3485354 w 3485354"/>
                              <a:gd name="connsiteY0" fmla="*/ 806756 h 806756"/>
                              <a:gd name="connsiteX1" fmla="*/ 0 w 3485354"/>
                              <a:gd name="connsiteY1" fmla="*/ 320802 h 806756"/>
                              <a:gd name="connsiteX2" fmla="*/ 3342346 w 3485354"/>
                              <a:gd name="connsiteY2" fmla="*/ 0 h 806756"/>
                              <a:gd name="connsiteX3" fmla="*/ 3485354 w 3485354"/>
                              <a:gd name="connsiteY3" fmla="*/ 806756 h 806756"/>
                              <a:gd name="connsiteX0" fmla="*/ 3387780 w 3387780"/>
                              <a:gd name="connsiteY0" fmla="*/ 789074 h 789074"/>
                              <a:gd name="connsiteX1" fmla="*/ 0 w 3387780"/>
                              <a:gd name="connsiteY1" fmla="*/ 320802 h 789074"/>
                              <a:gd name="connsiteX2" fmla="*/ 3342346 w 3387780"/>
                              <a:gd name="connsiteY2" fmla="*/ 0 h 789074"/>
                              <a:gd name="connsiteX3" fmla="*/ 3387780 w 3387780"/>
                              <a:gd name="connsiteY3" fmla="*/ 789074 h 7890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387780" h="789074">
                                <a:moveTo>
                                  <a:pt x="3387780" y="789074"/>
                                </a:moveTo>
                                <a:lnTo>
                                  <a:pt x="0" y="320802"/>
                                </a:lnTo>
                                <a:lnTo>
                                  <a:pt x="3342346" y="0"/>
                                </a:lnTo>
                                <a:lnTo>
                                  <a:pt x="3387780" y="7890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3" name="Rectangle 33"/>
                      <wps:cNvSpPr/>
                      <wps:spPr>
                        <a:xfrm>
                          <a:off x="67554" y="95385"/>
                          <a:ext cx="2965529" cy="218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4F44BFF" id="Group 34" o:spid="_x0000_s1026" style="position:absolute;margin-left:-37.7pt;margin-top:-24.15pt;width:613.35pt;height:144.6pt;z-index:-251655168" coordorigin="675" coordsize="77895,18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">
              <v:group id="Group 6" o:spid="_x0000_s1027" style="position:absolute;left:25549;width:53022;height:18364" coordsize="36746,12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shape id="Isosceles Triangle 3" o:spid="_x0000_s1028" style="position:absolute;top:680;width:33599;height:12001;rotation:180;visibility:visible;mso-wrap-style:square;v-text-anchor:middle" coordsize="3359908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" path="m,1190625l1021521,,3359908,1200150,,1190625xe" fillcolor="#3494ba [3204]" stroked="f" strokeweight="1pt">
                  <v:stroke joinstyle="miter"/>
                  <v:path arrowok="t" o:connecttype="custom" o:connectlocs="0,1190625;1021521,0;3359908,1200150;0,1190625" o:connectangles="0,0,0,0"/>
                </v:shape>
                <v:shape id="Isosceles Triangle 3" o:spid="_x0000_s1029" style="position:absolute;left:3308;top:512;width:30374;height:10367;rotation:180;visibility:visible;mso-wrap-style:square;v-text-anchor:middle" coordsize="3608886,123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" path="m,1210995l1229758,,3608886,1231838,,1210995xe" fillcolor="#cedbe6 [3214]" stroked="f" strokeweight="1pt">
                  <v:fill r:id="rId1" o:title="" color2="white [3212]" type="pattern"/>
                  <v:stroke joinstyle="miter"/>
                  <v:path arrowok="t" o:connecttype="custom" o:connectlocs="0,1019224;1035015,0;3037388,1036766;0,1019224" o:connectangles="0,0,0,0"/>
                </v:shape>
                <v:shape id="Isosceles Triangle 4" o:spid="_x0000_s1030" style="position:absolute;left:25073;width:11673;height:10560;rotation:30;visibility:visible;mso-wrap-style:square;v-text-anchor:middle" coordsize="1167344,105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" path="m,1056059l587010,r580334,1039321l,1056059xe" fillcolor="#3494ba [3204]" stroked="f" strokeweight="1pt">
                  <v:stroke joinstyle="miter"/>
                  <v:path arrowok="t" o:connecttype="custom" o:connectlocs="0,1056059;587010,0;1167344,1039321;0,1056059" o:connectangles="0,0,0,0"/>
                </v:shape>
                <v:shape id="Isosceles Triangle 3" o:spid="_x0000_s1031" style="position:absolute;left:23214;top:6755;width:6195;height:5971;rotation:180;visibility:visible;mso-wrap-style:square;v-text-anchor:middle" coordsize="3387780,789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" path="m3387780,789074l,320802,3342346,r45434,789074xe" fillcolor="#276e8b [2404]" stroked="f" strokeweight="1pt">
                  <v:stroke joinstyle="miter"/>
                  <v:path arrowok="t" o:connecttype="custom" o:connectlocs="619479,597193;0,242792;611171,0;619479,597193" o:connectangles="0,0,0,0"/>
                </v:shape>
              </v:group>
              <v:rect id="Rectangle 33" o:spid="_x0000_s1032" style="position:absolute;left:675;top:953;width:29655;height:2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" fillcolor="#3494ba [3204]" stroked="f" strokeweight="1pt"/>
            </v:group>
          </w:pict>
        </mc:Fallback>
      </mc:AlternateContent>
    </w:r>
  </w:p>
  <w:p w14:paraId="44DA1EEE" w14:textId="3D9CDDB8" w:rsidR="00005068" w:rsidRDefault="00005068">
    <w:pPr>
      <w:pStyle w:val="Header"/>
    </w:pPr>
    <w:r w:rsidRPr="004B6B3F">
      <w:rPr>
        <w:noProof/>
      </w:rPr>
      <mc:AlternateContent>
        <mc:Choice Requires="wps">
          <w:drawing>
            <wp:inline distT="0" distB="0" distL="0" distR="0" wp14:anchorId="7E2C4C24" wp14:editId="6C883F7B">
              <wp:extent cx="4830897" cy="347472"/>
              <wp:effectExtent l="0" t="0" r="0" b="0"/>
              <wp:docPr id="32" name="Shape 61" descr="Insert log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30897" cy="347472"/>
                      </a:xfrm>
                      <a:prstGeom prst="rect">
                        <a:avLst/>
                      </a:prstGeom>
                      <a:ln w="3175">
                        <a:miter lim="400000"/>
                      </a:ln>
                      <a:extLst>
                        <a:ext uri="{C572A759-6A51-4108-AA02-DFA0A04FC94B}">
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</a:ext>
                      </a:extLst>
                    </wps:spPr>
                    <wps:txbx>
                      <w:txbxContent>
                        <w:p w14:paraId="6F3F3CC2" w14:textId="702BE731" w:rsidR="00005068" w:rsidRPr="005C3BC9" w:rsidRDefault="00005068" w:rsidP="005C3BC9">
                          <w:pPr>
                            <w:pStyle w:val="RecipientName"/>
                            <w:rPr>
                              <w:sz w:val="24"/>
                              <w:lang w:val="en-GB"/>
                            </w:rPr>
                          </w:pPr>
                          <w:r w:rsidRPr="005C3BC9">
                            <w:rPr>
                              <w:sz w:val="24"/>
                              <w:lang w:val="en-GB"/>
                            </w:rPr>
                            <w:t>COMP270</w:t>
                          </w:r>
                        </w:p>
                        <w:p w14:paraId="5F513D3B" w14:textId="2DAC95EB" w:rsidR="00005068" w:rsidRPr="005C3BC9" w:rsidRDefault="00005068" w:rsidP="005C3BC9">
                          <w:pPr>
                            <w:pStyle w:val="RecipientName"/>
                            <w:rPr>
                              <w:sz w:val="24"/>
                              <w:lang w:val="en-GB"/>
                            </w:rPr>
                          </w:pPr>
                          <w:r w:rsidRPr="005C3BC9">
                            <w:rPr>
                              <w:sz w:val="24"/>
                              <w:lang w:val="en-GB"/>
                            </w:rPr>
                            <w:t>Mathematics for 3D Worlds and Simulations</w:t>
                          </w:r>
                        </w:p>
                        <w:p w14:paraId="51002DC7" w14:textId="0EE8FC72" w:rsidR="00005068" w:rsidRPr="005C3BC9" w:rsidRDefault="00005068" w:rsidP="005C3BC9">
                          <w:pPr>
                            <w:rPr>
                              <w:sz w:val="24"/>
                              <w:lang w:val="en-GB"/>
                            </w:rPr>
                          </w:pPr>
                        </w:p>
                        <w:p w14:paraId="796C7A77" w14:textId="43B9FBCA" w:rsidR="00B3123F" w:rsidRPr="005C3BC9" w:rsidRDefault="00005068" w:rsidP="005C3BC9">
                          <w:pPr>
                            <w:rPr>
                              <w:sz w:val="24"/>
                              <w:lang w:val="en-GB"/>
                            </w:rPr>
                          </w:pPr>
                          <w:r w:rsidRPr="005C3BC9">
                            <w:rPr>
                              <w:sz w:val="24"/>
                              <w:lang w:val="en-GB"/>
                            </w:rPr>
                            <w:t xml:space="preserve">Week </w:t>
                          </w:r>
                          <w:r w:rsidR="002955C4">
                            <w:rPr>
                              <w:sz w:val="24"/>
                              <w:lang w:val="en-GB"/>
                            </w:rPr>
                            <w:t>7</w:t>
                          </w:r>
                          <w:r w:rsidRPr="005C3BC9">
                            <w:rPr>
                              <w:sz w:val="24"/>
                              <w:lang w:val="en-GB"/>
                            </w:rPr>
                            <w:t xml:space="preserve"> </w:t>
                          </w:r>
                          <w:r w:rsidR="006F1778">
                            <w:rPr>
                              <w:sz w:val="24"/>
                              <w:lang w:val="en-GB"/>
                            </w:rPr>
                            <w:t>Seminar</w:t>
                          </w:r>
                          <w:r w:rsidRPr="005C3BC9">
                            <w:rPr>
                              <w:sz w:val="24"/>
                              <w:lang w:val="en-GB"/>
                            </w:rPr>
                            <w:t xml:space="preserve">: </w:t>
                          </w:r>
                          <w:r w:rsidR="002955C4">
                            <w:rPr>
                              <w:sz w:val="24"/>
                              <w:lang w:val="en-GB"/>
                            </w:rPr>
                            <w:t>3D Vectors</w:t>
                          </w:r>
                          <w:r w:rsidR="00380C16">
                            <w:rPr>
                              <w:sz w:val="24"/>
                              <w:lang w:val="en-GB"/>
                            </w:rPr>
                            <w:t xml:space="preserve"> and the cross product</w:t>
                          </w:r>
                        </w:p>
                      </w:txbxContent>
                    </wps:txbx>
                    <wps:bodyPr wrap="square" lIns="0" tIns="19050" rIns="19050" bIns="19050" anchor="ctr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rect w14:anchorId="7E2C4C24" id="Shape 61" o:spid="_x0000_s1026" alt="Insert logo" style="width:380.4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" filled="f" stroked="f" strokeweight=".25pt">
              <v:stroke miterlimit="4"/>
              <v:textbox style="mso-fit-shape-to-text:t" inset="0,1.5pt,1.5pt,1.5pt">
                <w:txbxContent>
                  <w:p w14:paraId="6F3F3CC2" w14:textId="702BE731" w:rsidR="00005068" w:rsidRPr="005C3BC9" w:rsidRDefault="00005068" w:rsidP="005C3BC9">
                    <w:pPr>
                      <w:pStyle w:val="RecipientName"/>
                      <w:rPr>
                        <w:sz w:val="24"/>
                        <w:lang w:val="en-GB"/>
                      </w:rPr>
                    </w:pPr>
                    <w:r w:rsidRPr="005C3BC9">
                      <w:rPr>
                        <w:sz w:val="24"/>
                        <w:lang w:val="en-GB"/>
                      </w:rPr>
                      <w:t>COMP270</w:t>
                    </w:r>
                  </w:p>
                  <w:p w14:paraId="5F513D3B" w14:textId="2DAC95EB" w:rsidR="00005068" w:rsidRPr="005C3BC9" w:rsidRDefault="00005068" w:rsidP="005C3BC9">
                    <w:pPr>
                      <w:pStyle w:val="RecipientName"/>
                      <w:rPr>
                        <w:sz w:val="24"/>
                        <w:lang w:val="en-GB"/>
                      </w:rPr>
                    </w:pPr>
                    <w:r w:rsidRPr="005C3BC9">
                      <w:rPr>
                        <w:sz w:val="24"/>
                        <w:lang w:val="en-GB"/>
                      </w:rPr>
                      <w:t>Mathematics for 3D Worlds and Simulations</w:t>
                    </w:r>
                  </w:p>
                  <w:p w14:paraId="51002DC7" w14:textId="0EE8FC72" w:rsidR="00005068" w:rsidRPr="005C3BC9" w:rsidRDefault="00005068" w:rsidP="005C3BC9">
                    <w:pPr>
                      <w:rPr>
                        <w:sz w:val="24"/>
                        <w:lang w:val="en-GB"/>
                      </w:rPr>
                    </w:pPr>
                  </w:p>
                  <w:p w14:paraId="796C7A77" w14:textId="43B9FBCA" w:rsidR="00B3123F" w:rsidRPr="005C3BC9" w:rsidRDefault="00005068" w:rsidP="005C3BC9">
                    <w:pPr>
                      <w:rPr>
                        <w:sz w:val="24"/>
                        <w:lang w:val="en-GB"/>
                      </w:rPr>
                    </w:pPr>
                    <w:r w:rsidRPr="005C3BC9">
                      <w:rPr>
                        <w:sz w:val="24"/>
                        <w:lang w:val="en-GB"/>
                      </w:rPr>
                      <w:t xml:space="preserve">Week </w:t>
                    </w:r>
                    <w:r w:rsidR="002955C4">
                      <w:rPr>
                        <w:sz w:val="24"/>
                        <w:lang w:val="en-GB"/>
                      </w:rPr>
                      <w:t>7</w:t>
                    </w:r>
                    <w:r w:rsidRPr="005C3BC9">
                      <w:rPr>
                        <w:sz w:val="24"/>
                        <w:lang w:val="en-GB"/>
                      </w:rPr>
                      <w:t xml:space="preserve"> </w:t>
                    </w:r>
                    <w:r w:rsidR="006F1778">
                      <w:rPr>
                        <w:sz w:val="24"/>
                        <w:lang w:val="en-GB"/>
                      </w:rPr>
                      <w:t>Seminar</w:t>
                    </w:r>
                    <w:r w:rsidRPr="005C3BC9">
                      <w:rPr>
                        <w:sz w:val="24"/>
                        <w:lang w:val="en-GB"/>
                      </w:rPr>
                      <w:t xml:space="preserve">: </w:t>
                    </w:r>
                    <w:r w:rsidR="002955C4">
                      <w:rPr>
                        <w:sz w:val="24"/>
                        <w:lang w:val="en-GB"/>
                      </w:rPr>
                      <w:t>3D Vectors</w:t>
                    </w:r>
                    <w:r w:rsidR="00380C16">
                      <w:rPr>
                        <w:sz w:val="24"/>
                        <w:lang w:val="en-GB"/>
                      </w:rPr>
                      <w:t xml:space="preserve"> and the cross product</w:t>
                    </w:r>
                  </w:p>
                </w:txbxContent>
              </v:textbox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9681E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B0DC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5A28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45A59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9658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5A27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DC31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C42A7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73428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7003E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566B8"/>
    <w:multiLevelType w:val="hybridMultilevel"/>
    <w:tmpl w:val="00B0D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8D4FA3"/>
    <w:multiLevelType w:val="hybridMultilevel"/>
    <w:tmpl w:val="D0422544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0BBC564E"/>
    <w:multiLevelType w:val="hybridMultilevel"/>
    <w:tmpl w:val="872AE23E"/>
    <w:lvl w:ilvl="0" w:tplc="49A496E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97E2F5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B41947"/>
    <w:multiLevelType w:val="multilevel"/>
    <w:tmpl w:val="334096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2420A3"/>
    <w:multiLevelType w:val="hybridMultilevel"/>
    <w:tmpl w:val="77F8E5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E8260A"/>
    <w:multiLevelType w:val="multilevel"/>
    <w:tmpl w:val="2C66AF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E13C0C"/>
    <w:multiLevelType w:val="hybridMultilevel"/>
    <w:tmpl w:val="97203EFC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 w15:restartNumberingAfterBreak="0">
    <w:nsid w:val="287B36F2"/>
    <w:multiLevelType w:val="multilevel"/>
    <w:tmpl w:val="334096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F40B2C"/>
    <w:multiLevelType w:val="multilevel"/>
    <w:tmpl w:val="A30C71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1C1092"/>
    <w:multiLevelType w:val="hybridMultilevel"/>
    <w:tmpl w:val="FCE80CD2"/>
    <w:lvl w:ilvl="0" w:tplc="49A496E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45174F"/>
    <w:multiLevelType w:val="hybridMultilevel"/>
    <w:tmpl w:val="988474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47B0C"/>
    <w:multiLevelType w:val="hybridMultilevel"/>
    <w:tmpl w:val="47D4057C"/>
    <w:lvl w:ilvl="0" w:tplc="51D8582C">
      <w:start w:val="1"/>
      <w:numFmt w:val="decimal"/>
      <w:pStyle w:val="Code"/>
      <w:lvlText w:val="%1."/>
      <w:lvlJc w:val="left"/>
      <w:pPr>
        <w:ind w:left="720" w:hanging="360"/>
      </w:pPr>
    </w:lvl>
    <w:lvl w:ilvl="1" w:tplc="B5ECD3CA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E926D64A">
      <w:start w:val="1"/>
      <w:numFmt w:val="lowerRoman"/>
      <w:lvlText w:val="%3."/>
      <w:lvlJc w:val="right"/>
      <w:pPr>
        <w:ind w:left="2160" w:hanging="180"/>
      </w:pPr>
      <w:rPr>
        <w:rFonts w:asciiTheme="minorHAnsi" w:hAnsiTheme="minorHAnsi" w:cstheme="minorHAnsi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A4621"/>
    <w:multiLevelType w:val="hybridMultilevel"/>
    <w:tmpl w:val="83F258BC"/>
    <w:lvl w:ilvl="0" w:tplc="08090019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6864B9F"/>
    <w:multiLevelType w:val="hybridMultilevel"/>
    <w:tmpl w:val="C6D8D9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B7402C"/>
    <w:multiLevelType w:val="hybridMultilevel"/>
    <w:tmpl w:val="E55454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373F8"/>
    <w:multiLevelType w:val="multilevel"/>
    <w:tmpl w:val="975C1A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875463"/>
    <w:multiLevelType w:val="hybridMultilevel"/>
    <w:tmpl w:val="462C5B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A8229D"/>
    <w:multiLevelType w:val="hybridMultilevel"/>
    <w:tmpl w:val="E55454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6E0BF9"/>
    <w:multiLevelType w:val="hybridMultilevel"/>
    <w:tmpl w:val="5E3CBC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35849054">
      <w:start w:val="1"/>
      <w:numFmt w:val="lowerLetter"/>
      <w:lvlText w:val="%2."/>
      <w:lvlJc w:val="left"/>
      <w:pPr>
        <w:ind w:left="1440" w:hanging="360"/>
      </w:pPr>
      <w:rPr>
        <w:rFonts w:ascii="Calibri" w:eastAsia="Calibri" w:hAnsi="Calibri" w:cs="Times New Roman"/>
        <w:i w:val="0"/>
        <w:noProof w:val="0"/>
      </w:rPr>
    </w:lvl>
    <w:lvl w:ilvl="2" w:tplc="9A4CBE64">
      <w:start w:val="1"/>
      <w:numFmt w:val="lowerRoman"/>
      <w:lvlText w:val="%3."/>
      <w:lvlJc w:val="right"/>
      <w:pPr>
        <w:ind w:left="2160" w:hanging="180"/>
      </w:pPr>
      <w:rPr>
        <w:rFonts w:ascii="Calibri" w:eastAsia="Calibri" w:hAnsi="Calibri" w:cs="Times New Roman"/>
        <w:i w:val="0"/>
        <w:noProof w:val="0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90F93"/>
    <w:multiLevelType w:val="hybridMultilevel"/>
    <w:tmpl w:val="5B3ED4CA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0" w15:restartNumberingAfterBreak="0">
    <w:nsid w:val="6BC00634"/>
    <w:multiLevelType w:val="hybridMultilevel"/>
    <w:tmpl w:val="6D6A0C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B9761C"/>
    <w:multiLevelType w:val="hybridMultilevel"/>
    <w:tmpl w:val="AF4200D6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2" w15:restartNumberingAfterBreak="0">
    <w:nsid w:val="74B10348"/>
    <w:multiLevelType w:val="hybridMultilevel"/>
    <w:tmpl w:val="058040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696231C"/>
    <w:multiLevelType w:val="multilevel"/>
    <w:tmpl w:val="227AE8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0"/>
  </w:num>
  <w:num w:numId="4">
    <w:abstractNumId w:val="23"/>
  </w:num>
  <w:num w:numId="5">
    <w:abstractNumId w:val="28"/>
  </w:num>
  <w:num w:numId="6">
    <w:abstractNumId w:val="15"/>
  </w:num>
  <w:num w:numId="7">
    <w:abstractNumId w:val="16"/>
  </w:num>
  <w:num w:numId="8">
    <w:abstractNumId w:val="11"/>
  </w:num>
  <w:num w:numId="9">
    <w:abstractNumId w:val="31"/>
  </w:num>
  <w:num w:numId="10">
    <w:abstractNumId w:val="29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8"/>
  </w:num>
  <w:num w:numId="22">
    <w:abstractNumId w:val="21"/>
  </w:num>
  <w:num w:numId="2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25"/>
  </w:num>
  <w:num w:numId="26">
    <w:abstractNumId w:val="20"/>
  </w:num>
  <w:num w:numId="27">
    <w:abstractNumId w:val="12"/>
  </w:num>
  <w:num w:numId="28">
    <w:abstractNumId w:val="19"/>
  </w:num>
  <w:num w:numId="29">
    <w:abstractNumId w:val="22"/>
  </w:num>
  <w:num w:numId="30">
    <w:abstractNumId w:val="32"/>
  </w:num>
  <w:num w:numId="31">
    <w:abstractNumId w:val="27"/>
  </w:num>
  <w:num w:numId="32">
    <w:abstractNumId w:val="24"/>
  </w:num>
  <w:num w:numId="33">
    <w:abstractNumId w:val="30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C9"/>
    <w:rsid w:val="00005068"/>
    <w:rsid w:val="00022017"/>
    <w:rsid w:val="0002381B"/>
    <w:rsid w:val="000375BB"/>
    <w:rsid w:val="00043791"/>
    <w:rsid w:val="000621AF"/>
    <w:rsid w:val="00081170"/>
    <w:rsid w:val="00085B79"/>
    <w:rsid w:val="000B353B"/>
    <w:rsid w:val="000C56B2"/>
    <w:rsid w:val="000C59B1"/>
    <w:rsid w:val="000D0B71"/>
    <w:rsid w:val="000D3F80"/>
    <w:rsid w:val="000D7830"/>
    <w:rsid w:val="000E2EEA"/>
    <w:rsid w:val="00125688"/>
    <w:rsid w:val="0012670E"/>
    <w:rsid w:val="00146D27"/>
    <w:rsid w:val="00154C42"/>
    <w:rsid w:val="00162ACF"/>
    <w:rsid w:val="00167E16"/>
    <w:rsid w:val="00184599"/>
    <w:rsid w:val="001A0FD8"/>
    <w:rsid w:val="001A5BED"/>
    <w:rsid w:val="001C5BD1"/>
    <w:rsid w:val="001C7EBA"/>
    <w:rsid w:val="0021026D"/>
    <w:rsid w:val="00210320"/>
    <w:rsid w:val="00224F96"/>
    <w:rsid w:val="002368F7"/>
    <w:rsid w:val="002406F5"/>
    <w:rsid w:val="002822F5"/>
    <w:rsid w:val="002955C4"/>
    <w:rsid w:val="002A40E4"/>
    <w:rsid w:val="002E5992"/>
    <w:rsid w:val="002F712B"/>
    <w:rsid w:val="00300578"/>
    <w:rsid w:val="00302603"/>
    <w:rsid w:val="00335A88"/>
    <w:rsid w:val="00337B80"/>
    <w:rsid w:val="00350818"/>
    <w:rsid w:val="003520D5"/>
    <w:rsid w:val="00376205"/>
    <w:rsid w:val="00380C16"/>
    <w:rsid w:val="00396549"/>
    <w:rsid w:val="003A2B1D"/>
    <w:rsid w:val="003A6A4C"/>
    <w:rsid w:val="003B45D7"/>
    <w:rsid w:val="003B5418"/>
    <w:rsid w:val="003C105D"/>
    <w:rsid w:val="003D11E9"/>
    <w:rsid w:val="003D5D6E"/>
    <w:rsid w:val="003D7765"/>
    <w:rsid w:val="003E17A7"/>
    <w:rsid w:val="003E6DFC"/>
    <w:rsid w:val="003F0A93"/>
    <w:rsid w:val="003F25E5"/>
    <w:rsid w:val="003F4C8F"/>
    <w:rsid w:val="00436186"/>
    <w:rsid w:val="00436235"/>
    <w:rsid w:val="00445778"/>
    <w:rsid w:val="00453AFE"/>
    <w:rsid w:val="00457D30"/>
    <w:rsid w:val="00465439"/>
    <w:rsid w:val="00476622"/>
    <w:rsid w:val="00492634"/>
    <w:rsid w:val="00492D0D"/>
    <w:rsid w:val="00496021"/>
    <w:rsid w:val="004B027E"/>
    <w:rsid w:val="004C1E64"/>
    <w:rsid w:val="004C4BF2"/>
    <w:rsid w:val="004E7B65"/>
    <w:rsid w:val="004F79A7"/>
    <w:rsid w:val="0051449A"/>
    <w:rsid w:val="00517C2F"/>
    <w:rsid w:val="005313DC"/>
    <w:rsid w:val="00534974"/>
    <w:rsid w:val="0054267A"/>
    <w:rsid w:val="005669E4"/>
    <w:rsid w:val="00570AD5"/>
    <w:rsid w:val="00570BD8"/>
    <w:rsid w:val="005942EB"/>
    <w:rsid w:val="005C3BC9"/>
    <w:rsid w:val="005D7FA2"/>
    <w:rsid w:val="005F3509"/>
    <w:rsid w:val="006067D3"/>
    <w:rsid w:val="0062123A"/>
    <w:rsid w:val="00623A1F"/>
    <w:rsid w:val="0063015B"/>
    <w:rsid w:val="00636BFD"/>
    <w:rsid w:val="00646E75"/>
    <w:rsid w:val="00646FCA"/>
    <w:rsid w:val="00681A8A"/>
    <w:rsid w:val="00694FA9"/>
    <w:rsid w:val="006A2C59"/>
    <w:rsid w:val="006D54A7"/>
    <w:rsid w:val="006F1778"/>
    <w:rsid w:val="00702FCC"/>
    <w:rsid w:val="0070452E"/>
    <w:rsid w:val="0071417B"/>
    <w:rsid w:val="0072209F"/>
    <w:rsid w:val="0074509D"/>
    <w:rsid w:val="00757BA8"/>
    <w:rsid w:val="00773E87"/>
    <w:rsid w:val="007752E3"/>
    <w:rsid w:val="0078273E"/>
    <w:rsid w:val="00791F55"/>
    <w:rsid w:val="007A060C"/>
    <w:rsid w:val="007A1482"/>
    <w:rsid w:val="007A4E70"/>
    <w:rsid w:val="007B0279"/>
    <w:rsid w:val="007B22FA"/>
    <w:rsid w:val="007C0289"/>
    <w:rsid w:val="007D3C3A"/>
    <w:rsid w:val="007E4D34"/>
    <w:rsid w:val="007F553E"/>
    <w:rsid w:val="008009DA"/>
    <w:rsid w:val="00817D45"/>
    <w:rsid w:val="00830C53"/>
    <w:rsid w:val="008460B8"/>
    <w:rsid w:val="008672D8"/>
    <w:rsid w:val="00877759"/>
    <w:rsid w:val="008A57B2"/>
    <w:rsid w:val="008D0014"/>
    <w:rsid w:val="008D012A"/>
    <w:rsid w:val="008E205A"/>
    <w:rsid w:val="008F42B8"/>
    <w:rsid w:val="00913C96"/>
    <w:rsid w:val="00914211"/>
    <w:rsid w:val="00922646"/>
    <w:rsid w:val="00946B17"/>
    <w:rsid w:val="0095179A"/>
    <w:rsid w:val="00972A5B"/>
    <w:rsid w:val="00980E0F"/>
    <w:rsid w:val="009864AB"/>
    <w:rsid w:val="009A7E7D"/>
    <w:rsid w:val="009B1221"/>
    <w:rsid w:val="009E4F9E"/>
    <w:rsid w:val="00A00DA7"/>
    <w:rsid w:val="00A066B8"/>
    <w:rsid w:val="00A0695A"/>
    <w:rsid w:val="00A1285C"/>
    <w:rsid w:val="00A23973"/>
    <w:rsid w:val="00A2487B"/>
    <w:rsid w:val="00A24AA1"/>
    <w:rsid w:val="00A30D98"/>
    <w:rsid w:val="00A37CD3"/>
    <w:rsid w:val="00A534DF"/>
    <w:rsid w:val="00A55476"/>
    <w:rsid w:val="00A6741D"/>
    <w:rsid w:val="00A71033"/>
    <w:rsid w:val="00A73E54"/>
    <w:rsid w:val="00A92686"/>
    <w:rsid w:val="00AA436D"/>
    <w:rsid w:val="00AB0C68"/>
    <w:rsid w:val="00AC76CE"/>
    <w:rsid w:val="00AD0D41"/>
    <w:rsid w:val="00AE790B"/>
    <w:rsid w:val="00AF1FA5"/>
    <w:rsid w:val="00AF25EE"/>
    <w:rsid w:val="00B06626"/>
    <w:rsid w:val="00B3123F"/>
    <w:rsid w:val="00B33709"/>
    <w:rsid w:val="00B42B82"/>
    <w:rsid w:val="00B46D0D"/>
    <w:rsid w:val="00B47148"/>
    <w:rsid w:val="00B71D70"/>
    <w:rsid w:val="00B77DC7"/>
    <w:rsid w:val="00B8330D"/>
    <w:rsid w:val="00BA54B4"/>
    <w:rsid w:val="00BB26D5"/>
    <w:rsid w:val="00BC3EB5"/>
    <w:rsid w:val="00BD09B8"/>
    <w:rsid w:val="00C07418"/>
    <w:rsid w:val="00C13D83"/>
    <w:rsid w:val="00C2466E"/>
    <w:rsid w:val="00C31171"/>
    <w:rsid w:val="00C43F4B"/>
    <w:rsid w:val="00C61365"/>
    <w:rsid w:val="00C61D03"/>
    <w:rsid w:val="00C8650E"/>
    <w:rsid w:val="00C92E72"/>
    <w:rsid w:val="00CA3FC9"/>
    <w:rsid w:val="00CA5B99"/>
    <w:rsid w:val="00CB3D80"/>
    <w:rsid w:val="00CB4AE5"/>
    <w:rsid w:val="00CC35B7"/>
    <w:rsid w:val="00CD0043"/>
    <w:rsid w:val="00CD384D"/>
    <w:rsid w:val="00CE1FF8"/>
    <w:rsid w:val="00D0484F"/>
    <w:rsid w:val="00D04CFD"/>
    <w:rsid w:val="00D0689A"/>
    <w:rsid w:val="00D07DAB"/>
    <w:rsid w:val="00D14447"/>
    <w:rsid w:val="00D20079"/>
    <w:rsid w:val="00D24FF8"/>
    <w:rsid w:val="00D30562"/>
    <w:rsid w:val="00D34AA7"/>
    <w:rsid w:val="00D45BD1"/>
    <w:rsid w:val="00D55C19"/>
    <w:rsid w:val="00D57565"/>
    <w:rsid w:val="00D64AEC"/>
    <w:rsid w:val="00D74165"/>
    <w:rsid w:val="00D811F8"/>
    <w:rsid w:val="00D961F2"/>
    <w:rsid w:val="00DB7071"/>
    <w:rsid w:val="00DE0EA8"/>
    <w:rsid w:val="00DE3E32"/>
    <w:rsid w:val="00E039BA"/>
    <w:rsid w:val="00E06E74"/>
    <w:rsid w:val="00E07341"/>
    <w:rsid w:val="00E0756B"/>
    <w:rsid w:val="00E2134D"/>
    <w:rsid w:val="00E31C94"/>
    <w:rsid w:val="00E324D6"/>
    <w:rsid w:val="00E55D74"/>
    <w:rsid w:val="00E714BF"/>
    <w:rsid w:val="00E805DE"/>
    <w:rsid w:val="00E8483A"/>
    <w:rsid w:val="00EB1A81"/>
    <w:rsid w:val="00EC1FB2"/>
    <w:rsid w:val="00EC2711"/>
    <w:rsid w:val="00F0259F"/>
    <w:rsid w:val="00F040AE"/>
    <w:rsid w:val="00F1084B"/>
    <w:rsid w:val="00F14B62"/>
    <w:rsid w:val="00F30E86"/>
    <w:rsid w:val="00F32FBC"/>
    <w:rsid w:val="00F405F8"/>
    <w:rsid w:val="00F41FC3"/>
    <w:rsid w:val="00F42347"/>
    <w:rsid w:val="00F4418E"/>
    <w:rsid w:val="00F46FBE"/>
    <w:rsid w:val="00F55EC0"/>
    <w:rsid w:val="00F653C2"/>
    <w:rsid w:val="00F75AF4"/>
    <w:rsid w:val="00F817C9"/>
    <w:rsid w:val="00FA6491"/>
    <w:rsid w:val="00FB17DC"/>
    <w:rsid w:val="00FB6C8F"/>
    <w:rsid w:val="00FB7A79"/>
    <w:rsid w:val="00FE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10C3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B42B82"/>
    <w:pPr>
      <w:spacing w:after="300"/>
      <w:ind w:right="72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8"/>
    <w:qFormat/>
    <w:rsid w:val="00F46FBE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F46FBE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F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8"/>
    <w:rsid w:val="001C7EBA"/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EBA"/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paragraph" w:styleId="Salutation">
    <w:name w:val="Salutation"/>
    <w:basedOn w:val="Normal"/>
    <w:link w:val="SalutationChar"/>
    <w:uiPriority w:val="4"/>
    <w:unhideWhenUsed/>
    <w:qFormat/>
    <w:rsid w:val="001C7EBA"/>
  </w:style>
  <w:style w:type="character" w:customStyle="1" w:styleId="SalutationChar">
    <w:name w:val="Salutation Char"/>
    <w:basedOn w:val="DefaultParagraphFont"/>
    <w:link w:val="Salutation"/>
    <w:uiPriority w:val="4"/>
    <w:rsid w:val="001C7EBA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1C7EBA"/>
    <w:pPr>
      <w:spacing w:before="480" w:after="960"/>
    </w:pPr>
    <w:rPr>
      <w:rFonts w:eastAsiaTheme="minorHAnsi"/>
      <w:kern w:val="20"/>
      <w:szCs w:val="20"/>
    </w:rPr>
  </w:style>
  <w:style w:type="character" w:customStyle="1" w:styleId="ClosingChar">
    <w:name w:val="Closing Char"/>
    <w:basedOn w:val="DefaultParagraphFont"/>
    <w:link w:val="Closing"/>
    <w:uiPriority w:val="6"/>
    <w:rsid w:val="001C7EBA"/>
    <w:rPr>
      <w:rFonts w:eastAsiaTheme="minorHAnsi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1C7EBA"/>
    <w:pPr>
      <w:spacing w:before="40" w:after="0"/>
    </w:pPr>
    <w:rPr>
      <w:rFonts w:eastAsiaTheme="minorHAnsi"/>
      <w:b/>
      <w:bCs/>
      <w:color w:val="595959" w:themeColor="text1" w:themeTint="A6"/>
      <w:kern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7"/>
    <w:rsid w:val="001C7EBA"/>
    <w:rPr>
      <w:rFonts w:eastAsiaTheme="minorHAnsi"/>
      <w:b/>
      <w:bCs/>
      <w:color w:val="595959" w:themeColor="text1" w:themeTint="A6"/>
      <w:kern w:val="20"/>
      <w:szCs w:val="20"/>
    </w:rPr>
  </w:style>
  <w:style w:type="paragraph" w:customStyle="1" w:styleId="ContactInfo">
    <w:name w:val="Contact Info"/>
    <w:basedOn w:val="Normal"/>
    <w:uiPriority w:val="10"/>
    <w:qFormat/>
    <w:rsid w:val="007B22FA"/>
    <w:pPr>
      <w:spacing w:before="40" w:after="40" w:line="274" w:lineRule="auto"/>
      <w:ind w:right="0"/>
    </w:pPr>
    <w:rPr>
      <w:rFonts w:asciiTheme="majorHAnsi" w:eastAsiaTheme="minorHAnsi" w:hAnsiTheme="maj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"/>
    <w:qFormat/>
    <w:rsid w:val="00F405F8"/>
    <w:pPr>
      <w:spacing w:after="120"/>
      <w:contextualSpacing/>
    </w:pPr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sid w:val="001C7EBA"/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table" w:styleId="GridTable1Light-Accent2">
    <w:name w:val="Grid Table 1 Light Accent 2"/>
    <w:basedOn w:val="TableNormal"/>
    <w:uiPriority w:val="46"/>
    <w:rsid w:val="00F405F8"/>
    <w:pPr>
      <w:spacing w:before="120" w:after="120"/>
      <w:contextualSpacing/>
    </w:pPr>
    <w:rPr>
      <w:sz w:val="22"/>
      <w:szCs w:val="22"/>
    </w:r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semiHidden/>
    <w:rsid w:val="003762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7EBA"/>
  </w:style>
  <w:style w:type="paragraph" w:styleId="Footer">
    <w:name w:val="footer"/>
    <w:basedOn w:val="Normal"/>
    <w:link w:val="FooterChar"/>
    <w:uiPriority w:val="99"/>
    <w:rsid w:val="003762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EBA"/>
  </w:style>
  <w:style w:type="paragraph" w:customStyle="1" w:styleId="RecipientName">
    <w:name w:val="Recipient Name"/>
    <w:basedOn w:val="Normal"/>
    <w:next w:val="Normal"/>
    <w:qFormat/>
    <w:rsid w:val="007B22FA"/>
    <w:pPr>
      <w:spacing w:after="0"/>
    </w:pPr>
    <w:rPr>
      <w:b/>
    </w:rPr>
  </w:style>
  <w:style w:type="paragraph" w:customStyle="1" w:styleId="Address">
    <w:name w:val="Address"/>
    <w:basedOn w:val="Normal"/>
    <w:next w:val="Normal"/>
    <w:qFormat/>
    <w:rsid w:val="007B22FA"/>
    <w:pPr>
      <w:spacing w:after="480"/>
    </w:pPr>
  </w:style>
  <w:style w:type="paragraph" w:styleId="Date">
    <w:name w:val="Date"/>
    <w:basedOn w:val="Normal"/>
    <w:next w:val="Normal"/>
    <w:link w:val="DateChar"/>
    <w:uiPriority w:val="99"/>
    <w:rsid w:val="007B22FA"/>
    <w:pPr>
      <w:spacing w:after="600"/>
    </w:pPr>
  </w:style>
  <w:style w:type="character" w:customStyle="1" w:styleId="DateChar">
    <w:name w:val="Date Char"/>
    <w:basedOn w:val="DefaultParagraphFont"/>
    <w:link w:val="Date"/>
    <w:uiPriority w:val="99"/>
    <w:rsid w:val="007B22FA"/>
  </w:style>
  <w:style w:type="character" w:styleId="PlaceholderText">
    <w:name w:val="Placeholder Text"/>
    <w:basedOn w:val="DefaultParagraphFont"/>
    <w:uiPriority w:val="99"/>
    <w:semiHidden/>
    <w:rsid w:val="007B22FA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5C3BC9"/>
    <w:pPr>
      <w:suppressAutoHyphens/>
      <w:autoSpaceDN w:val="0"/>
      <w:spacing w:after="160" w:line="247" w:lineRule="auto"/>
      <w:ind w:left="720" w:right="0"/>
      <w:textAlignment w:val="baseline"/>
    </w:pPr>
    <w:rPr>
      <w:rFonts w:ascii="Calibri" w:eastAsia="Calibri" w:hAnsi="Calibri" w:cs="Times New Roman"/>
      <w:szCs w:val="22"/>
      <w:lang w:val="en-GB" w:eastAsia="en-US"/>
    </w:rPr>
  </w:style>
  <w:style w:type="character" w:customStyle="1" w:styleId="Maths">
    <w:name w:val="Maths"/>
    <w:basedOn w:val="DefaultParagraphFont"/>
    <w:uiPriority w:val="1"/>
    <w:qFormat/>
    <w:rsid w:val="005C3BC9"/>
    <w:rPr>
      <w:rFonts w:ascii="Times New Roman" w:hAnsi="Times New Roman"/>
      <w:i w:val="0"/>
    </w:rPr>
  </w:style>
  <w:style w:type="table" w:styleId="TableGrid">
    <w:name w:val="Table Grid"/>
    <w:basedOn w:val="TableNormal"/>
    <w:uiPriority w:val="39"/>
    <w:rsid w:val="00FB6C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61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rsid w:val="00D961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599"/>
    <w:rPr>
      <w:color w:val="9F6715" w:themeColor="followedHyperlink"/>
      <w:u w:val="single"/>
    </w:rPr>
  </w:style>
  <w:style w:type="character" w:customStyle="1" w:styleId="CodeChar">
    <w:name w:val="Code Char"/>
    <w:basedOn w:val="DefaultParagraphFont"/>
    <w:rsid w:val="002406F5"/>
    <w:rPr>
      <w:rFonts w:ascii="Lucida Console" w:hAnsi="Lucida Console" w:hint="default"/>
      <w:sz w:val="18"/>
      <w:szCs w:val="18"/>
    </w:rPr>
  </w:style>
  <w:style w:type="paragraph" w:customStyle="1" w:styleId="Code">
    <w:name w:val="Code"/>
    <w:basedOn w:val="ListParagraph"/>
    <w:link w:val="CodeChar1"/>
    <w:rsid w:val="00A30D98"/>
    <w:pPr>
      <w:numPr>
        <w:numId w:val="22"/>
      </w:numPr>
      <w:spacing w:before="240" w:after="0"/>
    </w:pPr>
    <w:rPr>
      <w:rFonts w:ascii="Consolas" w:hAnsi="Consolas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30D98"/>
    <w:rPr>
      <w:rFonts w:ascii="Calibri" w:eastAsia="Calibri" w:hAnsi="Calibri" w:cs="Times New Roman"/>
      <w:sz w:val="22"/>
      <w:szCs w:val="22"/>
      <w:lang w:val="en-GB" w:eastAsia="en-US"/>
    </w:rPr>
  </w:style>
  <w:style w:type="character" w:customStyle="1" w:styleId="CodeChar1">
    <w:name w:val="Code Char1"/>
    <w:basedOn w:val="ListParagraphChar"/>
    <w:link w:val="Code"/>
    <w:rsid w:val="00A30D98"/>
    <w:rPr>
      <w:rFonts w:ascii="Consolas" w:eastAsia="Calibri" w:hAnsi="Consolas" w:cs="Times New Roman"/>
      <w:sz w:val="20"/>
      <w:szCs w:val="20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B541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B541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B5418"/>
    <w:rPr>
      <w:vertAlign w:val="superscript"/>
    </w:rPr>
  </w:style>
  <w:style w:type="paragraph" w:styleId="NoSpacing">
    <w:name w:val="No Spacing"/>
    <w:link w:val="NoSpacingChar"/>
    <w:uiPriority w:val="1"/>
    <w:qFormat/>
    <w:rsid w:val="007A060C"/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A060C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8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b242181\AppData\Roaming\Microsoft\Templates\Pinstripes%20letterhead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CBC56-D0C2-4C95-83FC-0F95D866C2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481176-7B76-480D-954C-7559E6215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3DA2EC-68C9-4C94-AD7C-A9B5F46A07C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D4684EF3-103D-477F-BB86-EF7711981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Pinstripes letterhead.dotx</Template>
  <TotalTime>0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COMP270 Week 5 seminar</vt:lpstr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COMP270 Week 5 seminar</dc:title>
  <dc:subject/>
  <dc:creator/>
  <cp:keywords>COMP270</cp:keywords>
  <dc:description/>
  <cp:lastModifiedBy/>
  <cp:revision>1</cp:revision>
  <dcterms:created xsi:type="dcterms:W3CDTF">2020-08-21T13:56:00Z</dcterms:created>
  <dcterms:modified xsi:type="dcterms:W3CDTF">2020-10-23T21:50:00Z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