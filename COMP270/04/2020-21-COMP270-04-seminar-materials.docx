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22590" w14:textId="65FAF529" w:rsidR="00913C96" w:rsidRDefault="0095179A" w:rsidP="007B22FA">
      <w:pPr>
        <w:spacing w:after="0"/>
        <w:rPr>
          <w:szCs w:val="22"/>
          <w:lang w:val="en-GB"/>
        </w:rPr>
      </w:pPr>
      <w:r>
        <w:rPr>
          <w:noProof/>
          <w:szCs w:val="22"/>
          <w:lang w:val="en-GB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9764B96" wp14:editId="6ED8B929">
                <wp:simplePos x="0" y="0"/>
                <wp:positionH relativeFrom="column">
                  <wp:posOffset>1706373</wp:posOffset>
                </wp:positionH>
                <wp:positionV relativeFrom="paragraph">
                  <wp:posOffset>645236</wp:posOffset>
                </wp:positionV>
                <wp:extent cx="3655103" cy="1353860"/>
                <wp:effectExtent l="0" t="19050" r="0" b="0"/>
                <wp:wrapNone/>
                <wp:docPr id="69" name="Group 6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5103" cy="1353860"/>
                          <a:chOff x="-5096" y="231365"/>
                          <a:chExt cx="3994590" cy="1479592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169333" y="259572"/>
                            <a:ext cx="3595370" cy="1382060"/>
                            <a:chOff x="0" y="556749"/>
                            <a:chExt cx="3595878" cy="1382964"/>
                          </a:xfrm>
                        </wpg:grpSpPr>
                        <wps:wsp>
                          <wps:cNvPr id="53" name="Straight Arrow Connector 53"/>
                          <wps:cNvCnPr/>
                          <wps:spPr>
                            <a:xfrm flipV="1">
                              <a:off x="116840" y="556749"/>
                              <a:ext cx="0" cy="11710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Arrow Connector 54"/>
                          <wps:cNvCnPr/>
                          <wps:spPr>
                            <a:xfrm>
                              <a:off x="0" y="1717887"/>
                              <a:ext cx="3595878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Freeform: Shape 56"/>
                          <wps:cNvSpPr/>
                          <wps:spPr>
                            <a:xfrm>
                              <a:off x="399627" y="693420"/>
                              <a:ext cx="2512907" cy="1029548"/>
                            </a:xfrm>
                            <a:custGeom>
                              <a:avLst/>
                              <a:gdLst>
                                <a:gd name="connsiteX0" fmla="*/ 0 w 2512907"/>
                                <a:gd name="connsiteY0" fmla="*/ 1029548 h 1029548"/>
                                <a:gd name="connsiteX1" fmla="*/ 1253067 w 2512907"/>
                                <a:gd name="connsiteY1" fmla="*/ 1 h 1029548"/>
                                <a:gd name="connsiteX2" fmla="*/ 2512907 w 2512907"/>
                                <a:gd name="connsiteY2" fmla="*/ 1022775 h 102954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512907" h="1029548">
                                  <a:moveTo>
                                    <a:pt x="0" y="1029548"/>
                                  </a:moveTo>
                                  <a:cubicBezTo>
                                    <a:pt x="417124" y="515339"/>
                                    <a:pt x="834249" y="1130"/>
                                    <a:pt x="1253067" y="1"/>
                                  </a:cubicBezTo>
                                  <a:cubicBezTo>
                                    <a:pt x="1671885" y="-1128"/>
                                    <a:pt x="2092396" y="510823"/>
                                    <a:pt x="2512907" y="1022775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66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1395307" y="706967"/>
                              <a:ext cx="65568" cy="72846"/>
                            </a:xfrm>
                            <a:prstGeom prst="ellips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Straight Arrow Connector 58"/>
                          <wps:cNvCnPr/>
                          <wps:spPr>
                            <a:xfrm flipV="1">
                              <a:off x="399627" y="1076960"/>
                              <a:ext cx="453813" cy="64029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0066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Arrow Connector 60"/>
                          <wps:cNvCnPr/>
                          <wps:spPr>
                            <a:xfrm>
                              <a:off x="2519680" y="1147233"/>
                              <a:ext cx="392430" cy="566843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0066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Arc 62"/>
                          <wps:cNvSpPr/>
                          <wps:spPr>
                            <a:xfrm>
                              <a:off x="176107" y="1492673"/>
                              <a:ext cx="447040" cy="447040"/>
                            </a:xfrm>
                            <a:prstGeom prst="arc">
                              <a:avLst>
                                <a:gd name="adj1" fmla="val 18399569"/>
                                <a:gd name="adj2" fmla="val 0"/>
                              </a:avLst>
                            </a:prstGeom>
                            <a:ln w="1905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-5096" y="231365"/>
                            <a:ext cx="3994590" cy="1479592"/>
                            <a:chOff x="-5096" y="231365"/>
                            <a:chExt cx="3994590" cy="1479592"/>
                          </a:xfrm>
                        </wpg:grpSpPr>
                        <wpg:grpSp>
                          <wpg:cNvPr id="65" name="Group 65"/>
                          <wpg:cNvGrpSpPr/>
                          <wpg:grpSpPr>
                            <a:xfrm>
                              <a:off x="419895" y="785706"/>
                              <a:ext cx="2695415" cy="925251"/>
                              <a:chOff x="-52" y="0"/>
                              <a:chExt cx="2695415" cy="925251"/>
                            </a:xfrm>
                          </wpg:grpSpPr>
                          <wps:wsp>
                            <wps:cNvPr id="2" name="Text Box 2"/>
                            <wps:cNvSpPr txBox="1"/>
                            <wps:spPr>
                              <a:xfrm>
                                <a:off x="-52" y="582183"/>
                                <a:ext cx="291254" cy="3430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6F27107B" w14:textId="1B98D1A5" w:rsidR="00913C96" w:rsidRPr="005313DC" w:rsidRDefault="00200201" w:rsidP="00913C96">
                                  <w:pPr>
                                    <w:rPr>
                                      <w:color w:val="134163" w:themeColor="accent6" w:themeShade="8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134163" w:themeColor="accent6" w:themeShade="8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134163" w:themeColor="accent6" w:themeShade="8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134163" w:themeColor="accent6" w:themeShade="8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  <wps:wsp>
                            <wps:cNvPr id="59" name="Text Box 59"/>
                            <wps:cNvSpPr txBox="1"/>
                            <wps:spPr>
                              <a:xfrm>
                                <a:off x="189653" y="0"/>
                                <a:ext cx="291254" cy="2709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53AFC845" w14:textId="330ACF35" w:rsidR="005313DC" w:rsidRPr="00E714BF" w:rsidRDefault="005313DC" w:rsidP="005313DC">
                                  <w:pPr>
                                    <w:rPr>
                                      <w:b/>
                                      <w:bCs/>
                                      <w:iCs/>
                                      <w:color w:val="006600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6600"/>
                                        </w:rPr>
                                        <m:t>u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2404533" y="182880"/>
                                <a:ext cx="290830" cy="270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48D60FFF" w14:textId="7E4F8F62" w:rsidR="005313DC" w:rsidRPr="00E714BF" w:rsidRDefault="005313DC" w:rsidP="005313DC">
                                  <w:pPr>
                                    <w:rPr>
                                      <w:b/>
                                      <w:bCs/>
                                      <w:iCs/>
                                      <w:color w:val="006600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6600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  <wps:wsp>
                            <wps:cNvPr id="63" name="Text Box 63"/>
                            <wps:cNvSpPr txBox="1"/>
                            <wps:spPr>
                              <a:xfrm>
                                <a:off x="311883" y="368813"/>
                                <a:ext cx="290830" cy="270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02599B55" w14:textId="0EA600A8" w:rsidR="005313DC" w:rsidRPr="00E714BF" w:rsidRDefault="005313DC" w:rsidP="005313DC">
                                  <w:pPr>
                                    <w:rPr>
                                      <w:i/>
                                      <w:color w:val="7030A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7030A0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wpg:grpSp>
                        <wps:wsp>
                          <wps:cNvPr id="66" name="Text Box 66"/>
                          <wps:cNvSpPr txBox="1"/>
                          <wps:spPr>
                            <a:xfrm>
                              <a:off x="3698240" y="1286933"/>
                              <a:ext cx="291254" cy="2709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p w14:paraId="6868F61F" w14:textId="05AA1548" w:rsidR="005313DC" w:rsidRPr="005313DC" w:rsidRDefault="005313DC" w:rsidP="005313DC">
                                <w:pPr>
                                  <w:rPr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-5096" y="231365"/>
                              <a:ext cx="291254" cy="396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p w14:paraId="1DC127E8" w14:textId="430E3ADF" w:rsidR="005313DC" w:rsidRPr="005313DC" w:rsidRDefault="000D0B71" w:rsidP="005313DC">
                                <w:pPr>
                                  <w:rPr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764B96" id="Group 69" o:spid="_x0000_s1026" style="position:absolute;margin-left:134.35pt;margin-top:50.8pt;width:287.8pt;height:106.6pt;z-index:251678720;mso-width-relative:margin;mso-height-relative:margin" coordorigin="-50,2313" coordsize="39945,1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">
                <v:group id="Group 64" o:spid="_x0000_s1027" style="position:absolute;left:1693;top:2595;width:35954;height:13821" coordorigin=",5567" coordsize="35958,1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3" o:spid="_x0000_s1028" type="#_x0000_t32" style="position:absolute;left:1168;top:5567;width:0;height:117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" strokecolor="#272727 [2749]" strokeweight=".5pt">
                    <v:stroke endarrow="block" joinstyle="miter"/>
                  </v:shape>
                  <v:shape id="Straight Arrow Connector 54" o:spid="_x0000_s1029" type="#_x0000_t32" style="position:absolute;top:17178;width:359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" strokecolor="#272727 [2749]" strokeweight=".5pt">
                    <v:stroke endarrow="block" joinstyle="miter"/>
                  </v:shape>
                  <v:shape id="Freeform: Shape 56" o:spid="_x0000_s1030" style="position:absolute;left:3996;top:6934;width:25129;height:10295;visibility:visible;mso-wrap-style:square;v-text-anchor:middle" coordsize="2512907,1029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" path="m,1029548c417124,515339,834249,1130,1253067,1v418818,-1129,839329,510822,1259840,1022774e" filled="f" strokecolor="#f60" strokeweight="1.5pt">
                    <v:stroke joinstyle="miter"/>
                    <v:path arrowok="t" o:connecttype="custom" o:connectlocs="0,1029548;1253067,1;2512907,1022775" o:connectangles="0,0,0"/>
                  </v:shape>
                  <v:oval id="Oval 57" o:spid="_x0000_s1031" style="position:absolute;left:13953;top:7069;width:655;height: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" fillcolor="#c00000" strokecolor="#c00000" strokeweight="1pt">
                    <v:stroke joinstyle="miter"/>
                  </v:oval>
                  <v:shape id="Straight Arrow Connector 58" o:spid="_x0000_s1032" type="#_x0000_t32" style="position:absolute;left:3996;top:10769;width:4538;height:64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" strokecolor="#060" strokeweight="1pt">
                    <v:stroke endarrow="block" joinstyle="miter"/>
                  </v:shape>
                  <v:shape id="Straight Arrow Connector 60" o:spid="_x0000_s1033" type="#_x0000_t32" style="position:absolute;left:25196;top:11472;width:3925;height:5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" strokecolor="#060" strokeweight="1pt">
                    <v:stroke endarrow="block" joinstyle="miter"/>
                  </v:shape>
                  <v:shape id="Arc 62" o:spid="_x0000_s1034" style="position:absolute;left:1761;top:14926;width:4470;height:4471;visibility:visible;mso-wrap-style:square;v-text-anchor:middle" coordsize="447040,447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" path="m356974,44213nsc413644,86391,447040,152877,447040,223520r-223520,l356974,44213xem356974,44213nfc413644,86391,447040,152877,447040,223520e" filled="f" strokecolor="#7030a0" strokeweight="1.5pt">
                    <v:stroke joinstyle="miter"/>
                    <v:path arrowok="t" o:connecttype="custom" o:connectlocs="356974,44213;447040,223520" o:connectangles="0,0"/>
                  </v:shape>
                </v:group>
                <v:group id="Group 68" o:spid="_x0000_s1035" style="position:absolute;left:-50;top:2313;width:39944;height:14796" coordorigin="-50,2313" coordsize="39945,1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group id="Group 65" o:spid="_x0000_s1036" style="position:absolute;left:4198;top:7857;width:26955;height:9252" coordorigin="" coordsize="26954,9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7" type="#_x0000_t202" style="position:absolute;top:5821;width:2912;height: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  <v:textbox>
                        <w:txbxContent>
                          <w:p w14:paraId="6F27107B" w14:textId="1B98D1A5" w:rsidR="00913C96" w:rsidRPr="005313DC" w:rsidRDefault="00200201" w:rsidP="00913C96">
                            <w:pPr>
                              <w:rPr>
                                <w:color w:val="134163" w:themeColor="accent6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34163" w:themeColor="accent6" w:themeShade="8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134163" w:themeColor="accent6" w:themeShade="8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134163" w:themeColor="accent6" w:themeShade="80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59" o:spid="_x0000_s1038" type="#_x0000_t202" style="position:absolute;left:1896;width:2913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  <v:textbox>
                        <w:txbxContent>
                          <w:p w14:paraId="53AFC845" w14:textId="330ACF35" w:rsidR="005313DC" w:rsidRPr="00E714BF" w:rsidRDefault="005313DC" w:rsidP="005313DC">
                            <w:pPr>
                              <w:rPr>
                                <w:b/>
                                <w:bCs/>
                                <w:iCs/>
                                <w:color w:val="00660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6600"/>
                                  </w:rPr>
                                  <m:t>u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61" o:spid="_x0000_s1039" type="#_x0000_t202" style="position:absolute;left:24045;top:1828;width:2908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  <v:textbox>
                        <w:txbxContent>
                          <w:p w14:paraId="48D60FFF" w14:textId="7E4F8F62" w:rsidR="005313DC" w:rsidRPr="00E714BF" w:rsidRDefault="005313DC" w:rsidP="005313DC">
                            <w:pPr>
                              <w:rPr>
                                <w:b/>
                                <w:bCs/>
                                <w:iCs/>
                                <w:color w:val="00660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6600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63" o:spid="_x0000_s1040" type="#_x0000_t202" style="position:absolute;left:3118;top:3688;width:2909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  <v:textbox>
                        <w:txbxContent>
                          <w:p w14:paraId="02599B55" w14:textId="0EA600A8" w:rsidR="005313DC" w:rsidRPr="00E714BF" w:rsidRDefault="005313DC" w:rsidP="005313DC">
                            <w:pPr>
                              <w:rPr>
                                <w:i/>
                                <w:color w:val="7030A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Text Box 66" o:spid="_x0000_s1041" type="#_x0000_t202" style="position:absolute;left:36982;top:12869;width:2912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  <v:textbox>
                      <w:txbxContent>
                        <w:p w14:paraId="6868F61F" w14:textId="05AA1548" w:rsidR="005313DC" w:rsidRPr="005313DC" w:rsidRDefault="005313DC" w:rsidP="005313DC">
                          <w:pPr>
                            <w:rPr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67" o:spid="_x0000_s1042" type="#_x0000_t202" style="position:absolute;left:-50;top:2313;width:2911;height:3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  <v:textbox>
                      <w:txbxContent>
                        <w:p w14:paraId="1DC127E8" w14:textId="430E3ADF" w:rsidR="005313DC" w:rsidRPr="005313DC" w:rsidRDefault="000D0B71" w:rsidP="005313DC">
                          <w:pPr>
                            <w:rPr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65364">
        <w:rPr>
          <w:szCs w:val="22"/>
          <w:lang w:val="en-GB"/>
        </w:rPr>
        <w:t>F</w:t>
      </w:r>
      <w:r w:rsidR="00913C96">
        <w:rPr>
          <w:szCs w:val="22"/>
          <w:lang w:val="en-GB"/>
        </w:rPr>
        <w:t>or the following exercises, unless otherwise stated, assume that the acceleration due to gravity is 9.81m</w:t>
      </w:r>
      <w:r w:rsidR="000D0B71">
        <w:rPr>
          <w:szCs w:val="22"/>
          <w:lang w:val="en-GB"/>
        </w:rPr>
        <w:t>/</w:t>
      </w:r>
      <w:r w:rsidR="00913C96">
        <w:rPr>
          <w:szCs w:val="22"/>
          <w:lang w:val="en-GB"/>
        </w:rPr>
        <w:t>s</w:t>
      </w:r>
      <w:r w:rsidR="00913C96">
        <w:rPr>
          <w:szCs w:val="22"/>
          <w:vertAlign w:val="superscript"/>
          <w:lang w:val="en-GB"/>
        </w:rPr>
        <w:t>2</w:t>
      </w:r>
      <w:r w:rsidR="00913C96">
        <w:rPr>
          <w:szCs w:val="22"/>
          <w:lang w:val="en-GB"/>
        </w:rPr>
        <w:t xml:space="preserve"> acting in the negative </w:t>
      </w:r>
      <m:oMath>
        <m:r>
          <w:rPr>
            <w:rFonts w:ascii="Cambria Math" w:hAnsi="Cambria Math"/>
            <w:szCs w:val="22"/>
            <w:lang w:val="en-GB"/>
          </w:rPr>
          <m:t>y</m:t>
        </m:r>
      </m:oMath>
      <w:r w:rsidR="00913C96">
        <w:rPr>
          <w:szCs w:val="22"/>
          <w:lang w:val="en-GB"/>
        </w:rPr>
        <w:t xml:space="preserve"> direction (with the </w:t>
      </w:r>
      <m:oMath>
        <m:r>
          <w:rPr>
            <w:rFonts w:ascii="Cambria Math" w:hAnsi="Cambria Math"/>
            <w:szCs w:val="22"/>
            <w:lang w:val="en-GB"/>
          </w:rPr>
          <m:t>y</m:t>
        </m:r>
      </m:oMath>
      <w:r w:rsidR="00913C96">
        <w:rPr>
          <w:szCs w:val="22"/>
          <w:lang w:val="en-GB"/>
        </w:rPr>
        <w:t>-axis pointing upwards), and there is no air resistance or other force act</w:t>
      </w:r>
      <w:proofErr w:type="spellStart"/>
      <w:r w:rsidR="00913C96">
        <w:rPr>
          <w:szCs w:val="22"/>
          <w:lang w:val="en-GB"/>
        </w:rPr>
        <w:t>ing</w:t>
      </w:r>
      <w:proofErr w:type="spellEnd"/>
      <w:r w:rsidR="00913C96">
        <w:rPr>
          <w:szCs w:val="22"/>
          <w:lang w:val="en-GB"/>
        </w:rPr>
        <w:t xml:space="preserve"> on the objects.</w:t>
      </w:r>
    </w:p>
    <w:p w14:paraId="4D54F5A0" w14:textId="084E2333" w:rsidR="00913C96" w:rsidRDefault="00913C96" w:rsidP="00913C96">
      <w:pPr>
        <w:spacing w:after="0"/>
        <w:jc w:val="center"/>
        <w:rPr>
          <w:szCs w:val="22"/>
          <w:lang w:val="en-GB"/>
        </w:rPr>
      </w:pPr>
      <w:r>
        <w:rPr>
          <w:noProof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64DD63" wp14:editId="4F295BC3">
                <wp:simplePos x="0" y="0"/>
                <wp:positionH relativeFrom="column">
                  <wp:posOffset>1583267</wp:posOffset>
                </wp:positionH>
                <wp:positionV relativeFrom="paragraph">
                  <wp:posOffset>75988</wp:posOffset>
                </wp:positionV>
                <wp:extent cx="0" cy="0"/>
                <wp:effectExtent l="0" t="0" r="0" b="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172E6" id="Straight Arrow Connector 51" o:spid="_x0000_s1026" type="#_x0000_t32" style="position:absolute;margin-left:124.65pt;margin-top:6pt;width:0;height: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xW9zgEAAPwDAAAOAAAAZHJzL2Uyb0RvYy54bWysU9uO0zAQfUfiHyy/06QrgV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" strokecolor="#3494ba [3204]" strokeweight=".5pt">
                <v:stroke endarrow="block" joinstyle="miter"/>
              </v:shape>
            </w:pict>
          </mc:Fallback>
        </mc:AlternateContent>
      </w:r>
    </w:p>
    <w:p w14:paraId="2AB076F2" w14:textId="38A904E3" w:rsidR="00913C96" w:rsidRDefault="00D0689A" w:rsidP="00913C96">
      <w:pPr>
        <w:spacing w:after="0"/>
        <w:jc w:val="center"/>
        <w:rPr>
          <w:szCs w:val="22"/>
          <w:lang w:val="en-GB"/>
        </w:rPr>
      </w:pPr>
      <w:r>
        <w:rPr>
          <w:noProof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78A6B1" wp14:editId="3B4D2553">
                <wp:simplePos x="0" y="0"/>
                <wp:positionH relativeFrom="column">
                  <wp:posOffset>315447</wp:posOffset>
                </wp:positionH>
                <wp:positionV relativeFrom="paragraph">
                  <wp:posOffset>122436</wp:posOffset>
                </wp:positionV>
                <wp:extent cx="2216989" cy="5779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989" cy="57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9B28B" w14:textId="3B6D4C7E" w:rsidR="00D0689A" w:rsidRPr="00D0689A" w:rsidRDefault="00D0689A" w:rsidP="00D0689A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2"/>
                                <w:lang w:val="en-GB"/>
                              </w:rPr>
                            </w:pPr>
                            <w:r w:rsidRPr="00D0689A">
                              <w:rPr>
                                <w:i/>
                                <w:iCs/>
                                <w:sz w:val="20"/>
                                <w:szCs w:val="22"/>
                                <w:lang w:val="en-GB"/>
                              </w:rPr>
                              <w:t>Diagram of a general projectile motion set-up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8A6B1" id="Text Box 1" o:spid="_x0000_s1043" type="#_x0000_t202" style="position:absolute;left:0;text-align:left;margin-left:24.85pt;margin-top:9.65pt;width:174.55pt;height:4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" filled="f" stroked="f" strokeweight=".5pt">
                <v:textbox>
                  <w:txbxContent>
                    <w:p w14:paraId="3D39B28B" w14:textId="3B6D4C7E" w:rsidR="00D0689A" w:rsidRPr="00D0689A" w:rsidRDefault="00D0689A" w:rsidP="00D0689A">
                      <w:pPr>
                        <w:jc w:val="center"/>
                        <w:rPr>
                          <w:i/>
                          <w:iCs/>
                          <w:sz w:val="20"/>
                          <w:szCs w:val="22"/>
                          <w:lang w:val="en-GB"/>
                        </w:rPr>
                      </w:pPr>
                      <w:r w:rsidRPr="00D0689A">
                        <w:rPr>
                          <w:i/>
                          <w:iCs/>
                          <w:sz w:val="20"/>
                          <w:szCs w:val="22"/>
                          <w:lang w:val="en-GB"/>
                        </w:rPr>
                        <w:t>Diagram of a general projectile motion set-up</w:t>
                      </w:r>
                    </w:p>
                  </w:txbxContent>
                </v:textbox>
              </v:shape>
            </w:pict>
          </mc:Fallback>
        </mc:AlternateContent>
      </w:r>
    </w:p>
    <w:p w14:paraId="1BAC5048" w14:textId="7FCC179E" w:rsidR="00913C96" w:rsidRDefault="00913C96" w:rsidP="00913C96">
      <w:pPr>
        <w:spacing w:after="0"/>
        <w:jc w:val="center"/>
        <w:rPr>
          <w:szCs w:val="22"/>
          <w:lang w:val="en-GB"/>
        </w:rPr>
      </w:pPr>
    </w:p>
    <w:p w14:paraId="0FF278E6" w14:textId="35641AF3" w:rsidR="00913C96" w:rsidRDefault="00913C96" w:rsidP="00913C96">
      <w:pPr>
        <w:spacing w:after="0"/>
        <w:jc w:val="center"/>
        <w:rPr>
          <w:szCs w:val="22"/>
          <w:lang w:val="en-GB"/>
        </w:rPr>
      </w:pPr>
    </w:p>
    <w:p w14:paraId="0C2EB436" w14:textId="6A7A3541" w:rsidR="00913C96" w:rsidRDefault="00E65364" w:rsidP="00913C96">
      <w:pPr>
        <w:spacing w:after="0"/>
        <w:jc w:val="center"/>
        <w:rPr>
          <w:szCs w:val="22"/>
          <w:lang w:val="en-GB"/>
        </w:rPr>
      </w:pPr>
      <w:r>
        <w:rPr>
          <w:szCs w:val="22"/>
          <w:lang w:val="en-GB"/>
        </w:rPr>
        <w:br/>
      </w:r>
      <w:r>
        <w:rPr>
          <w:szCs w:val="22"/>
          <w:lang w:val="en-GB"/>
        </w:rPr>
        <w:br/>
      </w:r>
    </w:p>
    <w:p w14:paraId="5E892650" w14:textId="7A7F713E" w:rsidR="00913C96" w:rsidRDefault="00913C96" w:rsidP="00913C96">
      <w:pPr>
        <w:spacing w:after="0"/>
        <w:jc w:val="center"/>
        <w:rPr>
          <w:szCs w:val="22"/>
          <w:lang w:val="en-GB"/>
        </w:rPr>
      </w:pPr>
    </w:p>
    <w:p w14:paraId="7A0628F2" w14:textId="090E82F9" w:rsidR="00913C96" w:rsidRDefault="00913C96" w:rsidP="00913C96">
      <w:pPr>
        <w:spacing w:after="0"/>
        <w:jc w:val="center"/>
        <w:rPr>
          <w:szCs w:val="22"/>
          <w:lang w:val="en-GB"/>
        </w:rPr>
      </w:pPr>
    </w:p>
    <w:p w14:paraId="7F8AA92F" w14:textId="77777777" w:rsidR="000D0B71" w:rsidRDefault="000D0B71" w:rsidP="000D0B71">
      <w:pPr>
        <w:pStyle w:val="ListParagraph"/>
        <w:numPr>
          <w:ilvl w:val="0"/>
          <w:numId w:val="24"/>
        </w:numPr>
        <w:spacing w:line="251" w:lineRule="auto"/>
      </w:pPr>
      <w:r>
        <w:t>A ball is thrown from ground level so that it just clears a wall that is 3m high. If the initial speed of the ball is 20m/s, find the angle of projection.</w:t>
      </w:r>
      <w:bookmarkStart w:id="0" w:name="_GoBack"/>
      <w:bookmarkEnd w:id="0"/>
    </w:p>
    <w:p w14:paraId="05896A83" w14:textId="77777777" w:rsidR="000D0B71" w:rsidRDefault="000D0B71" w:rsidP="000D0B71">
      <w:pPr>
        <w:pStyle w:val="ListParagraph"/>
        <w:numPr>
          <w:ilvl w:val="0"/>
          <w:numId w:val="24"/>
        </w:numPr>
        <w:spacing w:line="251" w:lineRule="auto"/>
      </w:pPr>
      <w:r>
        <w:t>A ball is thrown vertically upwards with a speed of 21m/s.</w:t>
      </w:r>
    </w:p>
    <w:p w14:paraId="03C7CF94" w14:textId="77777777" w:rsidR="000D0B71" w:rsidRDefault="000D0B71" w:rsidP="000D0B71">
      <w:pPr>
        <w:pStyle w:val="ListParagraph"/>
        <w:numPr>
          <w:ilvl w:val="1"/>
          <w:numId w:val="24"/>
        </w:numPr>
        <w:spacing w:line="251" w:lineRule="auto"/>
      </w:pPr>
      <w:r>
        <w:t>In which direction is the ball travelling after 3 seconds?</w:t>
      </w:r>
    </w:p>
    <w:p w14:paraId="237305C8" w14:textId="77777777" w:rsidR="000D0B71" w:rsidRDefault="000D0B71" w:rsidP="000D0B71">
      <w:pPr>
        <w:pStyle w:val="ListParagraph"/>
        <w:numPr>
          <w:ilvl w:val="1"/>
          <w:numId w:val="24"/>
        </w:numPr>
        <w:spacing w:line="251" w:lineRule="auto"/>
      </w:pPr>
      <w:r>
        <w:t>What is the total distance it has travelled in this time?</w:t>
      </w:r>
    </w:p>
    <w:p w14:paraId="578F40CD" w14:textId="67BEFA75" w:rsidR="00636BFD" w:rsidRPr="00B3123F" w:rsidRDefault="000D0B71" w:rsidP="00E65364">
      <w:pPr>
        <w:pStyle w:val="ListParagraph"/>
        <w:numPr>
          <w:ilvl w:val="0"/>
          <w:numId w:val="24"/>
        </w:numPr>
        <w:spacing w:line="251" w:lineRule="auto"/>
      </w:pPr>
      <w:r>
        <w:t>A stone is thrown vertically upwards with a speed of 7m/s, and one second later, a second stone is thrown vertically upwards from the same point with the same speed.</w:t>
      </w:r>
      <w:r>
        <w:br/>
        <w:t>Find the height at which the two stones collide.</w:t>
      </w:r>
    </w:p>
    <w:sectPr w:rsidR="00636BFD" w:rsidRPr="00B3123F" w:rsidSect="00B46D0D">
      <w:headerReference w:type="default" r:id="rId11"/>
      <w:footerReference w:type="default" r:id="rId12"/>
      <w:type w:val="continuous"/>
      <w:pgSz w:w="12240" w:h="15840" w:code="1"/>
      <w:pgMar w:top="3600" w:right="720" w:bottom="36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77015" w14:textId="77777777" w:rsidR="00200201" w:rsidRDefault="00200201" w:rsidP="00376205">
      <w:r>
        <w:separator/>
      </w:r>
    </w:p>
  </w:endnote>
  <w:endnote w:type="continuationSeparator" w:id="0">
    <w:p w14:paraId="259E37C0" w14:textId="77777777" w:rsidR="00200201" w:rsidRDefault="00200201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5418729"/>
      <w:docPartObj>
        <w:docPartGallery w:val="Page Numbers (Bottom of Page)"/>
        <w:docPartUnique/>
      </w:docPartObj>
    </w:sdtPr>
    <w:sdtEndPr/>
    <w:sdtContent>
      <w:p w14:paraId="3A35F615" w14:textId="631569AA" w:rsidR="00005068" w:rsidRDefault="0000506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AD32D8C" w14:textId="77777777" w:rsidR="00005068" w:rsidRDefault="000050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7E27B" w14:textId="77777777" w:rsidR="00200201" w:rsidRDefault="00200201" w:rsidP="00376205">
      <w:r>
        <w:separator/>
      </w:r>
    </w:p>
  </w:footnote>
  <w:footnote w:type="continuationSeparator" w:id="0">
    <w:p w14:paraId="4476D780" w14:textId="77777777" w:rsidR="00200201" w:rsidRDefault="00200201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78F1E" w14:textId="7FB917EE" w:rsidR="00005068" w:rsidRDefault="00005068" w:rsidP="002F712B">
    <w:pPr>
      <w:pStyle w:val="Header"/>
      <w:spacing w:after="50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AD7FD31" wp14:editId="696DFCA1">
              <wp:simplePos x="0" y="0"/>
              <wp:positionH relativeFrom="column">
                <wp:posOffset>-478680</wp:posOffset>
              </wp:positionH>
              <wp:positionV relativeFrom="paragraph">
                <wp:posOffset>-306729</wp:posOffset>
              </wp:positionV>
              <wp:extent cx="7789546" cy="1836420"/>
              <wp:effectExtent l="0" t="0" r="0" b="0"/>
              <wp:wrapNone/>
              <wp:docPr id="34" name="Group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9546" cy="1836420"/>
                        <a:chOff x="67554" y="0"/>
                        <a:chExt cx="7789546" cy="1836420"/>
                      </a:xfrm>
                    </wpg:grpSpPr>
                    <wpg:grpSp>
                      <wpg:cNvPr id="8" name="Group 6"/>
                      <wpg:cNvGrpSpPr/>
                      <wpg:grpSpPr>
                        <a:xfrm>
                          <a:off x="2554941" y="0"/>
                          <a:ext cx="5302159" cy="1836420"/>
                          <a:chOff x="0" y="0"/>
                          <a:chExt cx="3674647" cy="1272693"/>
                        </a:xfrm>
                      </wpg:grpSpPr>
                      <wps:wsp>
                        <wps:cNvPr id="9" name="Isosceles Triangle 3"/>
                        <wps:cNvSpPr/>
                        <wps:spPr>
                          <a:xfrm rot="10800000">
                            <a:off x="0" y="68022"/>
                            <a:ext cx="3359908" cy="1200150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59908" h="1200150">
                                <a:moveTo>
                                  <a:pt x="0" y="1190625"/>
                                </a:moveTo>
                                <a:lnTo>
                                  <a:pt x="1021521" y="0"/>
                                </a:lnTo>
                                <a:lnTo>
                                  <a:pt x="3359908" y="1200150"/>
                                </a:lnTo>
                                <a:lnTo>
                                  <a:pt x="0" y="1190625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Isosceles Triangle 3"/>
                        <wps:cNvSpPr/>
                        <wps:spPr>
                          <a:xfrm rot="10800000">
                            <a:off x="330874" y="51232"/>
                            <a:ext cx="3037388" cy="1036766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  <a:gd name="connsiteX0" fmla="*/ 0 w 3608886"/>
                              <a:gd name="connsiteY0" fmla="*/ 1179307 h 1200150"/>
                              <a:gd name="connsiteX1" fmla="*/ 1270499 w 3608886"/>
                              <a:gd name="connsiteY1" fmla="*/ 0 h 1200150"/>
                              <a:gd name="connsiteX2" fmla="*/ 3608886 w 3608886"/>
                              <a:gd name="connsiteY2" fmla="*/ 1200150 h 1200150"/>
                              <a:gd name="connsiteX3" fmla="*/ 0 w 3608886"/>
                              <a:gd name="connsiteY3" fmla="*/ 1179307 h 1200150"/>
                              <a:gd name="connsiteX0" fmla="*/ 0 w 3608886"/>
                              <a:gd name="connsiteY0" fmla="*/ 1224576 h 1245419"/>
                              <a:gd name="connsiteX1" fmla="*/ 1229758 w 3608886"/>
                              <a:gd name="connsiteY1" fmla="*/ 0 h 1245419"/>
                              <a:gd name="connsiteX2" fmla="*/ 3608886 w 3608886"/>
                              <a:gd name="connsiteY2" fmla="*/ 1245419 h 1245419"/>
                              <a:gd name="connsiteX3" fmla="*/ 0 w 3608886"/>
                              <a:gd name="connsiteY3" fmla="*/ 1224576 h 1245419"/>
                              <a:gd name="connsiteX0" fmla="*/ 0 w 3608886"/>
                              <a:gd name="connsiteY0" fmla="*/ 1210995 h 1231838"/>
                              <a:gd name="connsiteX1" fmla="*/ 1229758 w 3608886"/>
                              <a:gd name="connsiteY1" fmla="*/ 0 h 1231838"/>
                              <a:gd name="connsiteX2" fmla="*/ 3608886 w 3608886"/>
                              <a:gd name="connsiteY2" fmla="*/ 1231838 h 1231838"/>
                              <a:gd name="connsiteX3" fmla="*/ 0 w 3608886"/>
                              <a:gd name="connsiteY3" fmla="*/ 1210995 h 12318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08886" h="1231838">
                                <a:moveTo>
                                  <a:pt x="0" y="1210995"/>
                                </a:moveTo>
                                <a:lnTo>
                                  <a:pt x="1229758" y="0"/>
                                </a:lnTo>
                                <a:lnTo>
                                  <a:pt x="3608886" y="1231838"/>
                                </a:lnTo>
                                <a:lnTo>
                                  <a:pt x="0" y="1210995"/>
                                </a:lnTo>
                                <a:close/>
                              </a:path>
                            </a:pathLst>
                          </a:custGeom>
                          <a:pattFill prst="wdUpDiag">
                            <a:fgClr>
                              <a:schemeClr val="bg2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Isosceles Triangle 4"/>
                        <wps:cNvSpPr/>
                        <wps:spPr>
                          <a:xfrm rot="1800000">
                            <a:off x="2507303" y="0"/>
                            <a:ext cx="1167344" cy="1056059"/>
                          </a:xfrm>
                          <a:custGeom>
                            <a:avLst/>
                            <a:gdLst>
                              <a:gd name="connsiteX0" fmla="*/ 0 w 838200"/>
                              <a:gd name="connsiteY0" fmla="*/ 483228 h 483228"/>
                              <a:gd name="connsiteX1" fmla="*/ 419100 w 838200"/>
                              <a:gd name="connsiteY1" fmla="*/ 0 h 483228"/>
                              <a:gd name="connsiteX2" fmla="*/ 838200 w 838200"/>
                              <a:gd name="connsiteY2" fmla="*/ 483228 h 483228"/>
                              <a:gd name="connsiteX3" fmla="*/ 0 w 838200"/>
                              <a:gd name="connsiteY3" fmla="*/ 483228 h 483228"/>
                              <a:gd name="connsiteX0" fmla="*/ 0 w 838200"/>
                              <a:gd name="connsiteY0" fmla="*/ 983608 h 983608"/>
                              <a:gd name="connsiteX1" fmla="*/ 295183 w 838200"/>
                              <a:gd name="connsiteY1" fmla="*/ 0 h 983608"/>
                              <a:gd name="connsiteX2" fmla="*/ 838200 w 838200"/>
                              <a:gd name="connsiteY2" fmla="*/ 983608 h 983608"/>
                              <a:gd name="connsiteX3" fmla="*/ 0 w 838200"/>
                              <a:gd name="connsiteY3" fmla="*/ 983608 h 983608"/>
                              <a:gd name="connsiteX0" fmla="*/ 0 w 647792"/>
                              <a:gd name="connsiteY0" fmla="*/ 1027656 h 1027656"/>
                              <a:gd name="connsiteX1" fmla="*/ 104775 w 647792"/>
                              <a:gd name="connsiteY1" fmla="*/ 0 h 1027656"/>
                              <a:gd name="connsiteX2" fmla="*/ 647792 w 647792"/>
                              <a:gd name="connsiteY2" fmla="*/ 983608 h 1027656"/>
                              <a:gd name="connsiteX3" fmla="*/ 0 w 647792"/>
                              <a:gd name="connsiteY3" fmla="*/ 1027656 h 1027656"/>
                              <a:gd name="connsiteX0" fmla="*/ 0 w 716335"/>
                              <a:gd name="connsiteY0" fmla="*/ 1023235 h 1023235"/>
                              <a:gd name="connsiteX1" fmla="*/ 173318 w 716335"/>
                              <a:gd name="connsiteY1" fmla="*/ 0 h 1023235"/>
                              <a:gd name="connsiteX2" fmla="*/ 716335 w 716335"/>
                              <a:gd name="connsiteY2" fmla="*/ 983608 h 1023235"/>
                              <a:gd name="connsiteX3" fmla="*/ 0 w 716335"/>
                              <a:gd name="connsiteY3" fmla="*/ 1023235 h 1023235"/>
                              <a:gd name="connsiteX0" fmla="*/ 0 w 1167344"/>
                              <a:gd name="connsiteY0" fmla="*/ 1000346 h 1000346"/>
                              <a:gd name="connsiteX1" fmla="*/ 624327 w 1167344"/>
                              <a:gd name="connsiteY1" fmla="*/ 0 h 1000346"/>
                              <a:gd name="connsiteX2" fmla="*/ 1167344 w 1167344"/>
                              <a:gd name="connsiteY2" fmla="*/ 983608 h 1000346"/>
                              <a:gd name="connsiteX3" fmla="*/ 0 w 1167344"/>
                              <a:gd name="connsiteY3" fmla="*/ 1000346 h 1000346"/>
                              <a:gd name="connsiteX0" fmla="*/ 0 w 1167344"/>
                              <a:gd name="connsiteY0" fmla="*/ 1056059 h 1056059"/>
                              <a:gd name="connsiteX1" fmla="*/ 587010 w 1167344"/>
                              <a:gd name="connsiteY1" fmla="*/ 0 h 1056059"/>
                              <a:gd name="connsiteX2" fmla="*/ 1167344 w 1167344"/>
                              <a:gd name="connsiteY2" fmla="*/ 1039321 h 1056059"/>
                              <a:gd name="connsiteX3" fmla="*/ 0 w 1167344"/>
                              <a:gd name="connsiteY3" fmla="*/ 1056059 h 1056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67344" h="1056059">
                                <a:moveTo>
                                  <a:pt x="0" y="1056059"/>
                                </a:moveTo>
                                <a:lnTo>
                                  <a:pt x="587010" y="0"/>
                                </a:lnTo>
                                <a:lnTo>
                                  <a:pt x="1167344" y="1039321"/>
                                </a:lnTo>
                                <a:lnTo>
                                  <a:pt x="0" y="1056059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3"/>
                        <wps:cNvSpPr/>
                        <wps:spPr>
                          <a:xfrm rot="10800000">
                            <a:off x="2321485" y="675500"/>
                            <a:ext cx="619479" cy="597193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1045670 w 2347913"/>
                              <a:gd name="connsiteY0" fmla="*/ 1555603 h 1555603"/>
                              <a:gd name="connsiteX1" fmla="*/ 1 w 2347913"/>
                              <a:gd name="connsiteY1" fmla="*/ 0 h 1555603"/>
                              <a:gd name="connsiteX2" fmla="*/ 2347913 w 2347913"/>
                              <a:gd name="connsiteY2" fmla="*/ 1181100 h 1555603"/>
                              <a:gd name="connsiteX3" fmla="*/ 1045670 w 2347913"/>
                              <a:gd name="connsiteY3" fmla="*/ 1555603 h 1555603"/>
                              <a:gd name="connsiteX0" fmla="*/ 785220 w 2087463"/>
                              <a:gd name="connsiteY0" fmla="*/ 374503 h 374503"/>
                              <a:gd name="connsiteX1" fmla="*/ 0 w 2087463"/>
                              <a:gd name="connsiteY1" fmla="*/ 178129 h 374503"/>
                              <a:gd name="connsiteX2" fmla="*/ 2087463 w 2087463"/>
                              <a:gd name="connsiteY2" fmla="*/ 0 h 374503"/>
                              <a:gd name="connsiteX3" fmla="*/ 785220 w 2087463"/>
                              <a:gd name="connsiteY3" fmla="*/ 374503 h 374503"/>
                              <a:gd name="connsiteX0" fmla="*/ 785220 w 2351522"/>
                              <a:gd name="connsiteY0" fmla="*/ 438302 h 438302"/>
                              <a:gd name="connsiteX1" fmla="*/ 0 w 2351522"/>
                              <a:gd name="connsiteY1" fmla="*/ 241928 h 438302"/>
                              <a:gd name="connsiteX2" fmla="*/ 2351522 w 2351522"/>
                              <a:gd name="connsiteY2" fmla="*/ 0 h 438302"/>
                              <a:gd name="connsiteX3" fmla="*/ 785220 w 2351522"/>
                              <a:gd name="connsiteY3" fmla="*/ 438302 h 438302"/>
                              <a:gd name="connsiteX0" fmla="*/ 851239 w 2351522"/>
                              <a:gd name="connsiteY0" fmla="*/ 430327 h 430327"/>
                              <a:gd name="connsiteX1" fmla="*/ 0 w 2351522"/>
                              <a:gd name="connsiteY1" fmla="*/ 241928 h 430327"/>
                              <a:gd name="connsiteX2" fmla="*/ 2351522 w 2351522"/>
                              <a:gd name="connsiteY2" fmla="*/ 0 h 430327"/>
                              <a:gd name="connsiteX3" fmla="*/ 851239 w 2351522"/>
                              <a:gd name="connsiteY3" fmla="*/ 430327 h 430327"/>
                              <a:gd name="connsiteX0" fmla="*/ 1049285 w 2549568"/>
                              <a:gd name="connsiteY0" fmla="*/ 430327 h 430327"/>
                              <a:gd name="connsiteX1" fmla="*/ 0 w 2549568"/>
                              <a:gd name="connsiteY1" fmla="*/ 261866 h 430327"/>
                              <a:gd name="connsiteX2" fmla="*/ 2549568 w 2549568"/>
                              <a:gd name="connsiteY2" fmla="*/ 0 h 430327"/>
                              <a:gd name="connsiteX3" fmla="*/ 1049285 w 2549568"/>
                              <a:gd name="connsiteY3" fmla="*/ 430327 h 430327"/>
                              <a:gd name="connsiteX0" fmla="*/ 1148303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148303 w 2549568"/>
                              <a:gd name="connsiteY3" fmla="*/ 410390 h 410390"/>
                              <a:gd name="connsiteX0" fmla="*/ 1148303 w 2549568"/>
                              <a:gd name="connsiteY0" fmla="*/ 418365 h 418365"/>
                              <a:gd name="connsiteX1" fmla="*/ 0 w 2549568"/>
                              <a:gd name="connsiteY1" fmla="*/ 261866 h 418365"/>
                              <a:gd name="connsiteX2" fmla="*/ 2549568 w 2549568"/>
                              <a:gd name="connsiteY2" fmla="*/ 0 h 418365"/>
                              <a:gd name="connsiteX3" fmla="*/ 1148303 w 2549568"/>
                              <a:gd name="connsiteY3" fmla="*/ 418365 h 418365"/>
                              <a:gd name="connsiteX0" fmla="*/ 1065784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065784 w 2549568"/>
                              <a:gd name="connsiteY3" fmla="*/ 410390 h 410390"/>
                              <a:gd name="connsiteX0" fmla="*/ 1107002 w 2549568"/>
                              <a:gd name="connsiteY0" fmla="*/ 417028 h 417028"/>
                              <a:gd name="connsiteX1" fmla="*/ 0 w 2549568"/>
                              <a:gd name="connsiteY1" fmla="*/ 261866 h 417028"/>
                              <a:gd name="connsiteX2" fmla="*/ 2549568 w 2549568"/>
                              <a:gd name="connsiteY2" fmla="*/ 0 h 417028"/>
                              <a:gd name="connsiteX3" fmla="*/ 1107002 w 2549568"/>
                              <a:gd name="connsiteY3" fmla="*/ 417028 h 417028"/>
                              <a:gd name="connsiteX0" fmla="*/ 1107002 w 2549568"/>
                              <a:gd name="connsiteY0" fmla="*/ 423666 h 423666"/>
                              <a:gd name="connsiteX1" fmla="*/ 0 w 2549568"/>
                              <a:gd name="connsiteY1" fmla="*/ 261866 h 423666"/>
                              <a:gd name="connsiteX2" fmla="*/ 2549568 w 2549568"/>
                              <a:gd name="connsiteY2" fmla="*/ 0 h 423666"/>
                              <a:gd name="connsiteX3" fmla="*/ 1107002 w 2549568"/>
                              <a:gd name="connsiteY3" fmla="*/ 423666 h 423666"/>
                              <a:gd name="connsiteX0" fmla="*/ 2875522 w 2875522"/>
                              <a:gd name="connsiteY0" fmla="*/ 674147 h 674147"/>
                              <a:gd name="connsiteX1" fmla="*/ 0 w 2875522"/>
                              <a:gd name="connsiteY1" fmla="*/ 261866 h 674147"/>
                              <a:gd name="connsiteX2" fmla="*/ 2549568 w 2875522"/>
                              <a:gd name="connsiteY2" fmla="*/ 0 h 674147"/>
                              <a:gd name="connsiteX3" fmla="*/ 2875522 w 2875522"/>
                              <a:gd name="connsiteY3" fmla="*/ 674147 h 674147"/>
                              <a:gd name="connsiteX0" fmla="*/ 2875522 w 3220382"/>
                              <a:gd name="connsiteY0" fmla="*/ 733084 h 733084"/>
                              <a:gd name="connsiteX1" fmla="*/ 0 w 3220382"/>
                              <a:gd name="connsiteY1" fmla="*/ 320803 h 733084"/>
                              <a:gd name="connsiteX2" fmla="*/ 3220382 w 3220382"/>
                              <a:gd name="connsiteY2" fmla="*/ 0 h 733084"/>
                              <a:gd name="connsiteX3" fmla="*/ 2875522 w 3220382"/>
                              <a:gd name="connsiteY3" fmla="*/ 733084 h 733084"/>
                              <a:gd name="connsiteX0" fmla="*/ 3363390 w 3363390"/>
                              <a:gd name="connsiteY0" fmla="*/ 806756 h 806756"/>
                              <a:gd name="connsiteX1" fmla="*/ 0 w 3363390"/>
                              <a:gd name="connsiteY1" fmla="*/ 320803 h 806756"/>
                              <a:gd name="connsiteX2" fmla="*/ 3220382 w 3363390"/>
                              <a:gd name="connsiteY2" fmla="*/ 0 h 806756"/>
                              <a:gd name="connsiteX3" fmla="*/ 3363390 w 3363390"/>
                              <a:gd name="connsiteY3" fmla="*/ 806756 h 806756"/>
                              <a:gd name="connsiteX0" fmla="*/ 3485354 w 3485354"/>
                              <a:gd name="connsiteY0" fmla="*/ 806756 h 806756"/>
                              <a:gd name="connsiteX1" fmla="*/ 0 w 3485354"/>
                              <a:gd name="connsiteY1" fmla="*/ 320802 h 806756"/>
                              <a:gd name="connsiteX2" fmla="*/ 3342346 w 3485354"/>
                              <a:gd name="connsiteY2" fmla="*/ 0 h 806756"/>
                              <a:gd name="connsiteX3" fmla="*/ 3485354 w 3485354"/>
                              <a:gd name="connsiteY3" fmla="*/ 806756 h 806756"/>
                              <a:gd name="connsiteX0" fmla="*/ 3387780 w 3387780"/>
                              <a:gd name="connsiteY0" fmla="*/ 789074 h 789074"/>
                              <a:gd name="connsiteX1" fmla="*/ 0 w 3387780"/>
                              <a:gd name="connsiteY1" fmla="*/ 320802 h 789074"/>
                              <a:gd name="connsiteX2" fmla="*/ 3342346 w 3387780"/>
                              <a:gd name="connsiteY2" fmla="*/ 0 h 789074"/>
                              <a:gd name="connsiteX3" fmla="*/ 3387780 w 3387780"/>
                              <a:gd name="connsiteY3" fmla="*/ 789074 h 7890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87780" h="789074">
                                <a:moveTo>
                                  <a:pt x="3387780" y="789074"/>
                                </a:moveTo>
                                <a:lnTo>
                                  <a:pt x="0" y="320802"/>
                                </a:lnTo>
                                <a:lnTo>
                                  <a:pt x="3342346" y="0"/>
                                </a:lnTo>
                                <a:lnTo>
                                  <a:pt x="3387780" y="789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3" name="Rectangle 33"/>
                      <wps:cNvSpPr/>
                      <wps:spPr>
                        <a:xfrm>
                          <a:off x="67554" y="95385"/>
                          <a:ext cx="2965529" cy="218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F44BFF" id="Group 34" o:spid="_x0000_s1026" style="position:absolute;margin-left:-37.7pt;margin-top:-24.15pt;width:613.35pt;height:144.6pt;z-index:-251655168" coordorigin="675" coordsize="77895,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">
              <v:group id="Group 6" o:spid="_x0000_s1027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Isosceles Triangle 3" o:spid="_x0000_s1028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" path="m,1190625l1021521,,3359908,1200150,,1190625xe" fillcolor="#3494ba [3204]" stroked="f" strokeweight="1pt">
                  <v:stroke joinstyle="miter"/>
                  <v:path arrowok="t" o:connecttype="custom" o:connectlocs="0,1190625;1021521,0;3359908,1200150;0,1190625" o:connectangles="0,0,0,0"/>
                </v:shape>
                <v:shape id="Isosceles Triangle 3" o:spid="_x0000_s1029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" path="m,1210995l1229758,,3608886,1231838,,1210995xe" fillcolor="#cedbe6 [3214]" stroked="f" strokeweight="1pt">
                  <v:fill r:id="rId1" o:title="" color2="white [3212]" type="pattern"/>
                  <v:stroke joinstyle="miter"/>
                  <v:path arrowok="t" o:connecttype="custom" o:connectlocs="0,1019224;1035015,0;3037388,1036766;0,1019224" o:connectangles="0,0,0,0"/>
                </v:shape>
                <v:shape id="Isosceles Triangle 4" o:spid="_x0000_s1030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" path="m,1056059l587010,r580334,1039321l,1056059xe" fillcolor="#3494ba [3204]" stroked="f" strokeweight="1pt">
                  <v:stroke joinstyle="miter"/>
                  <v:path arrowok="t" o:connecttype="custom" o:connectlocs="0,1056059;587010,0;1167344,1039321;0,1056059" o:connectangles="0,0,0,0"/>
                </v:shape>
                <v:shape id="Isosceles Triangle 3" o:spid="_x0000_s1031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" path="m3387780,789074l,320802,3342346,r45434,789074xe" fillcolor="#276e8b [2404]" stroked="f" strokeweight="1pt">
                  <v:stroke joinstyle="miter"/>
                  <v:path arrowok="t" o:connecttype="custom" o:connectlocs="619479,597193;0,242792;611171,0;619479,597193" o:connectangles="0,0,0,0"/>
                </v:shape>
              </v:group>
              <v:rect id="Rectangle 33" o:spid="_x0000_s1032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#3494ba [3204]" stroked="f" strokeweight="1pt"/>
            </v:group>
          </w:pict>
        </mc:Fallback>
      </mc:AlternateContent>
    </w:r>
  </w:p>
  <w:p w14:paraId="44DA1EEE" w14:textId="3D9CDDB8" w:rsidR="00005068" w:rsidRDefault="00005068">
    <w:pPr>
      <w:pStyle w:val="Header"/>
    </w:pPr>
    <w:r w:rsidRPr="004B6B3F">
      <w:rPr>
        <w:noProof/>
      </w:rPr>
      <mc:AlternateContent>
        <mc:Choice Requires="wps">
          <w:drawing>
            <wp:inline distT="0" distB="0" distL="0" distR="0" wp14:anchorId="7E2C4C24" wp14:editId="6C883F7B">
              <wp:extent cx="4830897" cy="347472"/>
              <wp:effectExtent l="0" t="0" r="0" b="0"/>
              <wp:docPr id="32" name="Shape 61" descr="Insert log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30897" cy="347472"/>
                      </a:xfrm>
                      <a:prstGeom prst="rect">
                        <a:avLst/>
                      </a:prstGeom>
                      <a:ln w="3175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6F3F3CC2" w14:textId="702BE731" w:rsidR="00005068" w:rsidRPr="005C3BC9" w:rsidRDefault="00005068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COMP270</w:t>
                          </w:r>
                        </w:p>
                        <w:p w14:paraId="5F513D3B" w14:textId="2DAC95EB" w:rsidR="00005068" w:rsidRPr="005C3BC9" w:rsidRDefault="00005068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Mathematics for 3D Worlds and Simulations</w:t>
                          </w:r>
                        </w:p>
                        <w:p w14:paraId="51002DC7" w14:textId="0EE8FC72" w:rsidR="00005068" w:rsidRPr="005C3BC9" w:rsidRDefault="00005068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</w:p>
                        <w:p w14:paraId="796C7A77" w14:textId="6A65A4B1" w:rsidR="00B3123F" w:rsidRPr="005C3BC9" w:rsidRDefault="00005068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Week </w:t>
                          </w:r>
                          <w:r w:rsidR="00B3123F">
                            <w:rPr>
                              <w:sz w:val="24"/>
                              <w:lang w:val="en-GB"/>
                            </w:rPr>
                            <w:t>4</w:t>
                          </w: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 </w:t>
                          </w:r>
                          <w:r w:rsidR="00E65364">
                            <w:rPr>
                              <w:sz w:val="24"/>
                              <w:lang w:val="en-GB"/>
                            </w:rPr>
                            <w:t>Seminar</w:t>
                          </w: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: </w:t>
                          </w:r>
                          <w:r w:rsidR="00496021">
                            <w:rPr>
                              <w:sz w:val="24"/>
                              <w:lang w:val="en-GB"/>
                            </w:rPr>
                            <w:t>Newtonian Mechanics</w:t>
                          </w:r>
                        </w:p>
                      </w:txbxContent>
                    </wps:txbx>
                    <wps:bodyPr wrap="square" lIns="0" tIns="19050" rIns="19050" bIns="19050" anchor="ctr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7E2C4C24" id="Shape 61" o:spid="_x0000_s1044" alt="Insert logo" style="width:380.4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" filled="f" stroked="f" strokeweight=".25pt">
              <v:stroke miterlimit="4"/>
              <v:textbox style="mso-fit-shape-to-text:t" inset="0,1.5pt,1.5pt,1.5pt">
                <w:txbxContent>
                  <w:p w14:paraId="6F3F3CC2" w14:textId="702BE731" w:rsidR="00005068" w:rsidRPr="005C3BC9" w:rsidRDefault="00005068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COMP270</w:t>
                    </w:r>
                  </w:p>
                  <w:p w14:paraId="5F513D3B" w14:textId="2DAC95EB" w:rsidR="00005068" w:rsidRPr="005C3BC9" w:rsidRDefault="00005068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Mathematics for 3D Worlds and Simulations</w:t>
                    </w:r>
                  </w:p>
                  <w:p w14:paraId="51002DC7" w14:textId="0EE8FC72" w:rsidR="00005068" w:rsidRPr="005C3BC9" w:rsidRDefault="00005068" w:rsidP="005C3BC9">
                    <w:pPr>
                      <w:rPr>
                        <w:sz w:val="24"/>
                        <w:lang w:val="en-GB"/>
                      </w:rPr>
                    </w:pPr>
                  </w:p>
                  <w:p w14:paraId="796C7A77" w14:textId="6A65A4B1" w:rsidR="00B3123F" w:rsidRPr="005C3BC9" w:rsidRDefault="00005068" w:rsidP="005C3BC9">
                    <w:pPr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 xml:space="preserve">Week </w:t>
                    </w:r>
                    <w:r w:rsidR="00B3123F">
                      <w:rPr>
                        <w:sz w:val="24"/>
                        <w:lang w:val="en-GB"/>
                      </w:rPr>
                      <w:t>4</w:t>
                    </w:r>
                    <w:r w:rsidRPr="005C3BC9">
                      <w:rPr>
                        <w:sz w:val="24"/>
                        <w:lang w:val="en-GB"/>
                      </w:rPr>
                      <w:t xml:space="preserve"> </w:t>
                    </w:r>
                    <w:r w:rsidR="00E65364">
                      <w:rPr>
                        <w:sz w:val="24"/>
                        <w:lang w:val="en-GB"/>
                      </w:rPr>
                      <w:t>Seminar</w:t>
                    </w:r>
                    <w:r w:rsidRPr="005C3BC9">
                      <w:rPr>
                        <w:sz w:val="24"/>
                        <w:lang w:val="en-GB"/>
                      </w:rPr>
                      <w:t xml:space="preserve">: </w:t>
                    </w:r>
                    <w:r w:rsidR="00496021">
                      <w:rPr>
                        <w:sz w:val="24"/>
                        <w:lang w:val="en-GB"/>
                      </w:rPr>
                      <w:t>Newtonian Mechanics</w:t>
                    </w: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C4A38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9E06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885B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9E481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BCA1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F03E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E45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6828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4C4F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37E94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66B8"/>
    <w:multiLevelType w:val="hybridMultilevel"/>
    <w:tmpl w:val="00B0D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8D4FA3"/>
    <w:multiLevelType w:val="hybridMultilevel"/>
    <w:tmpl w:val="D0422544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13B41947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2420A3"/>
    <w:multiLevelType w:val="hybridMultilevel"/>
    <w:tmpl w:val="77F8E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E8260A"/>
    <w:multiLevelType w:val="multilevel"/>
    <w:tmpl w:val="2C66A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13C0C"/>
    <w:multiLevelType w:val="hybridMultilevel"/>
    <w:tmpl w:val="97203EFC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287B36F2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40B2C"/>
    <w:multiLevelType w:val="multilevel"/>
    <w:tmpl w:val="A30C7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5174F"/>
    <w:multiLevelType w:val="hybridMultilevel"/>
    <w:tmpl w:val="988474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B47B0C"/>
    <w:multiLevelType w:val="hybridMultilevel"/>
    <w:tmpl w:val="47D4057C"/>
    <w:lvl w:ilvl="0" w:tplc="51D8582C">
      <w:start w:val="1"/>
      <w:numFmt w:val="decimal"/>
      <w:pStyle w:val="Code"/>
      <w:lvlText w:val="%1."/>
      <w:lvlJc w:val="left"/>
      <w:pPr>
        <w:ind w:left="720" w:hanging="360"/>
      </w:pPr>
    </w:lvl>
    <w:lvl w:ilvl="1" w:tplc="B5ECD3C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E926D64A">
      <w:start w:val="1"/>
      <w:numFmt w:val="lowerRoman"/>
      <w:lvlText w:val="%3."/>
      <w:lvlJc w:val="right"/>
      <w:pPr>
        <w:ind w:left="2160" w:hanging="180"/>
      </w:pPr>
      <w:rPr>
        <w:rFonts w:asciiTheme="minorHAnsi" w:hAnsiTheme="minorHAnsi" w:cstheme="minorHAns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64B9F"/>
    <w:multiLevelType w:val="hybridMultilevel"/>
    <w:tmpl w:val="C6D8D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373F8"/>
    <w:multiLevelType w:val="multilevel"/>
    <w:tmpl w:val="975C1A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6E0BF9"/>
    <w:multiLevelType w:val="hybridMultilevel"/>
    <w:tmpl w:val="5E3CBC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35849054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Times New Roman"/>
        <w:i w:val="0"/>
        <w:noProof w:val="0"/>
      </w:rPr>
    </w:lvl>
    <w:lvl w:ilvl="2" w:tplc="9A4CBE64">
      <w:start w:val="1"/>
      <w:numFmt w:val="lowerRoman"/>
      <w:lvlText w:val="%3."/>
      <w:lvlJc w:val="right"/>
      <w:pPr>
        <w:ind w:left="2160" w:hanging="180"/>
      </w:pPr>
      <w:rPr>
        <w:rFonts w:ascii="Calibri" w:eastAsia="Calibri" w:hAnsi="Calibri" w:cs="Times New Roman"/>
        <w:i w:val="0"/>
        <w:noProof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D90F93"/>
    <w:multiLevelType w:val="hybridMultilevel"/>
    <w:tmpl w:val="5B3ED4CA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4" w15:restartNumberingAfterBreak="0">
    <w:nsid w:val="6EB9761C"/>
    <w:multiLevelType w:val="hybridMultilevel"/>
    <w:tmpl w:val="AF4200D6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5" w15:restartNumberingAfterBreak="0">
    <w:nsid w:val="7696231C"/>
    <w:multiLevelType w:val="multilevel"/>
    <w:tmpl w:val="227AE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20"/>
  </w:num>
  <w:num w:numId="5">
    <w:abstractNumId w:val="22"/>
  </w:num>
  <w:num w:numId="6">
    <w:abstractNumId w:val="14"/>
  </w:num>
  <w:num w:numId="7">
    <w:abstractNumId w:val="15"/>
  </w:num>
  <w:num w:numId="8">
    <w:abstractNumId w:val="11"/>
  </w:num>
  <w:num w:numId="9">
    <w:abstractNumId w:val="24"/>
  </w:num>
  <w:num w:numId="10">
    <w:abstractNumId w:val="23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9"/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21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C9"/>
    <w:rsid w:val="00005068"/>
    <w:rsid w:val="0002381B"/>
    <w:rsid w:val="000375BB"/>
    <w:rsid w:val="00043791"/>
    <w:rsid w:val="00081170"/>
    <w:rsid w:val="00085B79"/>
    <w:rsid w:val="000B353B"/>
    <w:rsid w:val="000C59B1"/>
    <w:rsid w:val="000D0B71"/>
    <w:rsid w:val="000D3F80"/>
    <w:rsid w:val="000D7830"/>
    <w:rsid w:val="000E2EEA"/>
    <w:rsid w:val="00111BF4"/>
    <w:rsid w:val="00125688"/>
    <w:rsid w:val="0012670E"/>
    <w:rsid w:val="00154C42"/>
    <w:rsid w:val="00162ACF"/>
    <w:rsid w:val="00167E16"/>
    <w:rsid w:val="00184599"/>
    <w:rsid w:val="001A0FD8"/>
    <w:rsid w:val="001A5BED"/>
    <w:rsid w:val="001C5BD1"/>
    <w:rsid w:val="001C7EBA"/>
    <w:rsid w:val="00200201"/>
    <w:rsid w:val="0021026D"/>
    <w:rsid w:val="00210320"/>
    <w:rsid w:val="00224F96"/>
    <w:rsid w:val="002368F7"/>
    <w:rsid w:val="002406F5"/>
    <w:rsid w:val="002822F5"/>
    <w:rsid w:val="002A40E4"/>
    <w:rsid w:val="002E5992"/>
    <w:rsid w:val="002F712B"/>
    <w:rsid w:val="00300578"/>
    <w:rsid w:val="00302603"/>
    <w:rsid w:val="00337B80"/>
    <w:rsid w:val="00350818"/>
    <w:rsid w:val="003520D5"/>
    <w:rsid w:val="00376205"/>
    <w:rsid w:val="00396549"/>
    <w:rsid w:val="003A2B1D"/>
    <w:rsid w:val="003A6A4C"/>
    <w:rsid w:val="003B5418"/>
    <w:rsid w:val="003D11E9"/>
    <w:rsid w:val="003D5D6E"/>
    <w:rsid w:val="003D7765"/>
    <w:rsid w:val="003E17A7"/>
    <w:rsid w:val="003F0A93"/>
    <w:rsid w:val="003F25E5"/>
    <w:rsid w:val="003F4C8F"/>
    <w:rsid w:val="00436186"/>
    <w:rsid w:val="004401DE"/>
    <w:rsid w:val="00445778"/>
    <w:rsid w:val="00453AFE"/>
    <w:rsid w:val="00465439"/>
    <w:rsid w:val="00476622"/>
    <w:rsid w:val="00492634"/>
    <w:rsid w:val="00492D0D"/>
    <w:rsid w:val="00496021"/>
    <w:rsid w:val="004B027E"/>
    <w:rsid w:val="004C4BF2"/>
    <w:rsid w:val="004F79A7"/>
    <w:rsid w:val="0051449A"/>
    <w:rsid w:val="00517C2F"/>
    <w:rsid w:val="005313DC"/>
    <w:rsid w:val="00534974"/>
    <w:rsid w:val="0054267A"/>
    <w:rsid w:val="005669E4"/>
    <w:rsid w:val="00570AD5"/>
    <w:rsid w:val="00570BD8"/>
    <w:rsid w:val="005942EB"/>
    <w:rsid w:val="005C3BC9"/>
    <w:rsid w:val="005F3509"/>
    <w:rsid w:val="006067D3"/>
    <w:rsid w:val="0062123A"/>
    <w:rsid w:val="00623A1F"/>
    <w:rsid w:val="0063015B"/>
    <w:rsid w:val="00636BFD"/>
    <w:rsid w:val="00646E75"/>
    <w:rsid w:val="00646FCA"/>
    <w:rsid w:val="00681A8A"/>
    <w:rsid w:val="00694FA9"/>
    <w:rsid w:val="006A2C59"/>
    <w:rsid w:val="006D54A7"/>
    <w:rsid w:val="0072209F"/>
    <w:rsid w:val="0074509D"/>
    <w:rsid w:val="00757BA8"/>
    <w:rsid w:val="00773E87"/>
    <w:rsid w:val="007752E3"/>
    <w:rsid w:val="0078273E"/>
    <w:rsid w:val="00791F55"/>
    <w:rsid w:val="007A1482"/>
    <w:rsid w:val="007A4E70"/>
    <w:rsid w:val="007B0279"/>
    <w:rsid w:val="007B22FA"/>
    <w:rsid w:val="007C0289"/>
    <w:rsid w:val="007D3C3A"/>
    <w:rsid w:val="007E4D34"/>
    <w:rsid w:val="008009DA"/>
    <w:rsid w:val="00817D45"/>
    <w:rsid w:val="00830C53"/>
    <w:rsid w:val="008460B8"/>
    <w:rsid w:val="008672D8"/>
    <w:rsid w:val="00877759"/>
    <w:rsid w:val="008A57B2"/>
    <w:rsid w:val="008D0014"/>
    <w:rsid w:val="008D012A"/>
    <w:rsid w:val="008E205A"/>
    <w:rsid w:val="008F42B8"/>
    <w:rsid w:val="00913C96"/>
    <w:rsid w:val="00914211"/>
    <w:rsid w:val="00922646"/>
    <w:rsid w:val="00946B17"/>
    <w:rsid w:val="0095179A"/>
    <w:rsid w:val="00972A5B"/>
    <w:rsid w:val="00980E0F"/>
    <w:rsid w:val="009864AB"/>
    <w:rsid w:val="009A7E7D"/>
    <w:rsid w:val="009B1221"/>
    <w:rsid w:val="009E4F9E"/>
    <w:rsid w:val="00A00DA7"/>
    <w:rsid w:val="00A066B8"/>
    <w:rsid w:val="00A23973"/>
    <w:rsid w:val="00A24AA1"/>
    <w:rsid w:val="00A30D98"/>
    <w:rsid w:val="00A37CD3"/>
    <w:rsid w:val="00A534DF"/>
    <w:rsid w:val="00A55476"/>
    <w:rsid w:val="00A71033"/>
    <w:rsid w:val="00A73E54"/>
    <w:rsid w:val="00A92686"/>
    <w:rsid w:val="00AA436D"/>
    <w:rsid w:val="00AB0C68"/>
    <w:rsid w:val="00AC76CE"/>
    <w:rsid w:val="00AD0D41"/>
    <w:rsid w:val="00AE790B"/>
    <w:rsid w:val="00AF1FA5"/>
    <w:rsid w:val="00AF25EE"/>
    <w:rsid w:val="00B06626"/>
    <w:rsid w:val="00B3123F"/>
    <w:rsid w:val="00B33709"/>
    <w:rsid w:val="00B46D0D"/>
    <w:rsid w:val="00B71D70"/>
    <w:rsid w:val="00B77DC7"/>
    <w:rsid w:val="00BA54B4"/>
    <w:rsid w:val="00BB26D5"/>
    <w:rsid w:val="00BC3EB5"/>
    <w:rsid w:val="00BD09B8"/>
    <w:rsid w:val="00C07418"/>
    <w:rsid w:val="00C13D83"/>
    <w:rsid w:val="00C2466E"/>
    <w:rsid w:val="00C31171"/>
    <w:rsid w:val="00C43F4B"/>
    <w:rsid w:val="00C61365"/>
    <w:rsid w:val="00C61D03"/>
    <w:rsid w:val="00C92E72"/>
    <w:rsid w:val="00CA3FC9"/>
    <w:rsid w:val="00CA5B99"/>
    <w:rsid w:val="00CC35B7"/>
    <w:rsid w:val="00CD0043"/>
    <w:rsid w:val="00CD384D"/>
    <w:rsid w:val="00CE1FF8"/>
    <w:rsid w:val="00D0484F"/>
    <w:rsid w:val="00D04CFD"/>
    <w:rsid w:val="00D0689A"/>
    <w:rsid w:val="00D07DAB"/>
    <w:rsid w:val="00D14447"/>
    <w:rsid w:val="00D24FF8"/>
    <w:rsid w:val="00D30562"/>
    <w:rsid w:val="00D34AA7"/>
    <w:rsid w:val="00D45BD1"/>
    <w:rsid w:val="00D64AEC"/>
    <w:rsid w:val="00D74165"/>
    <w:rsid w:val="00D811F8"/>
    <w:rsid w:val="00D961F2"/>
    <w:rsid w:val="00DE0EA8"/>
    <w:rsid w:val="00DE3E32"/>
    <w:rsid w:val="00E039BA"/>
    <w:rsid w:val="00E06E74"/>
    <w:rsid w:val="00E07341"/>
    <w:rsid w:val="00E0756B"/>
    <w:rsid w:val="00E31C94"/>
    <w:rsid w:val="00E324D6"/>
    <w:rsid w:val="00E55D74"/>
    <w:rsid w:val="00E65364"/>
    <w:rsid w:val="00E714BF"/>
    <w:rsid w:val="00E805DE"/>
    <w:rsid w:val="00E8483A"/>
    <w:rsid w:val="00EB1A81"/>
    <w:rsid w:val="00EC1FB2"/>
    <w:rsid w:val="00EC2711"/>
    <w:rsid w:val="00F0259F"/>
    <w:rsid w:val="00F040AE"/>
    <w:rsid w:val="00F1084B"/>
    <w:rsid w:val="00F14B62"/>
    <w:rsid w:val="00F30E86"/>
    <w:rsid w:val="00F32FBC"/>
    <w:rsid w:val="00F405F8"/>
    <w:rsid w:val="00F41FC3"/>
    <w:rsid w:val="00F42347"/>
    <w:rsid w:val="00F4418E"/>
    <w:rsid w:val="00F46FBE"/>
    <w:rsid w:val="00F55EC0"/>
    <w:rsid w:val="00F653C2"/>
    <w:rsid w:val="00F75AF4"/>
    <w:rsid w:val="00F817C9"/>
    <w:rsid w:val="00FA6491"/>
    <w:rsid w:val="00FB6C8F"/>
    <w:rsid w:val="00FB7A79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10C3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C07418"/>
    <w:pPr>
      <w:spacing w:after="300"/>
      <w:ind w:right="7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EBA"/>
  </w:style>
  <w:style w:type="paragraph" w:styleId="Footer">
    <w:name w:val="footer"/>
    <w:basedOn w:val="Normal"/>
    <w:link w:val="Foot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  <w:style w:type="paragraph" w:styleId="ListParagraph">
    <w:name w:val="List Paragraph"/>
    <w:basedOn w:val="Normal"/>
    <w:link w:val="ListParagraphChar"/>
    <w:qFormat/>
    <w:rsid w:val="005C3BC9"/>
    <w:pPr>
      <w:suppressAutoHyphens/>
      <w:autoSpaceDN w:val="0"/>
      <w:spacing w:after="160" w:line="247" w:lineRule="auto"/>
      <w:ind w:left="720" w:right="0"/>
      <w:textAlignment w:val="baseline"/>
    </w:pPr>
    <w:rPr>
      <w:rFonts w:ascii="Calibri" w:eastAsia="Calibri" w:hAnsi="Calibri" w:cs="Times New Roman"/>
      <w:szCs w:val="22"/>
      <w:lang w:val="en-GB" w:eastAsia="en-US"/>
    </w:rPr>
  </w:style>
  <w:style w:type="character" w:customStyle="1" w:styleId="Maths">
    <w:name w:val="Maths"/>
    <w:basedOn w:val="DefaultParagraphFont"/>
    <w:rsid w:val="005C3BC9"/>
    <w:rPr>
      <w:rFonts w:ascii="Times New Roman" w:hAnsi="Times New Roman"/>
      <w:i w:val="0"/>
    </w:rPr>
  </w:style>
  <w:style w:type="table" w:styleId="TableGrid">
    <w:name w:val="Table Grid"/>
    <w:basedOn w:val="TableNormal"/>
    <w:uiPriority w:val="39"/>
    <w:rsid w:val="00FB6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61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rsid w:val="00D96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599"/>
    <w:rPr>
      <w:color w:val="9F6715" w:themeColor="followedHyperlink"/>
      <w:u w:val="single"/>
    </w:rPr>
  </w:style>
  <w:style w:type="character" w:customStyle="1" w:styleId="CodeChar">
    <w:name w:val="Code Char"/>
    <w:basedOn w:val="DefaultParagraphFont"/>
    <w:rsid w:val="002406F5"/>
    <w:rPr>
      <w:rFonts w:ascii="Lucida Console" w:hAnsi="Lucida Console" w:hint="default"/>
      <w:sz w:val="18"/>
      <w:szCs w:val="18"/>
    </w:rPr>
  </w:style>
  <w:style w:type="paragraph" w:customStyle="1" w:styleId="Code">
    <w:name w:val="Code"/>
    <w:basedOn w:val="ListParagraph"/>
    <w:link w:val="CodeChar1"/>
    <w:rsid w:val="00A30D98"/>
    <w:pPr>
      <w:numPr>
        <w:numId w:val="22"/>
      </w:numPr>
      <w:spacing w:before="240" w:after="0"/>
    </w:pPr>
    <w:rPr>
      <w:rFonts w:ascii="Consolas" w:hAnsi="Consolas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rsid w:val="00A30D98"/>
    <w:rPr>
      <w:rFonts w:ascii="Calibri" w:eastAsia="Calibri" w:hAnsi="Calibri" w:cs="Times New Roman"/>
      <w:sz w:val="22"/>
      <w:szCs w:val="22"/>
      <w:lang w:val="en-GB" w:eastAsia="en-US"/>
    </w:rPr>
  </w:style>
  <w:style w:type="character" w:customStyle="1" w:styleId="CodeChar1">
    <w:name w:val="Code Char1"/>
    <w:basedOn w:val="ListParagraphChar"/>
    <w:link w:val="Code"/>
    <w:rsid w:val="00A30D98"/>
    <w:rPr>
      <w:rFonts w:ascii="Consolas" w:eastAsia="Calibri" w:hAnsi="Consolas" w:cs="Times New Roman"/>
      <w:sz w:val="20"/>
      <w:szCs w:val="20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B541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541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54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242181\AppData\Roaming\Microsoft\Templates\Pinstripe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1B60FB-171C-4E72-9E45-283BE2DAC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letterhead.dotx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COMP270 Week 4 seminar</vt:lpstr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COMP270 Week 4 seminar</dc:title>
  <dc:subject/>
  <dc:creator/>
  <cp:keywords>COMP270</cp:keywords>
  <dc:description/>
  <cp:lastModifiedBy/>
  <cp:revision>1</cp:revision>
  <dcterms:created xsi:type="dcterms:W3CDTF">2020-08-21T13:56:00Z</dcterms:created>
  <dcterms:modified xsi:type="dcterms:W3CDTF">2020-10-06T19:37:00Z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