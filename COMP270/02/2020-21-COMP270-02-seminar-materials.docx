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61D3" w14:textId="53313148" w:rsidR="00C975D5" w:rsidRDefault="00C975D5" w:rsidP="00643D00">
      <w:pPr>
        <w:pStyle w:val="ListParagraph"/>
        <w:numPr>
          <w:ilvl w:val="0"/>
          <w:numId w:val="22"/>
        </w:num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4F4AC7E" wp14:editId="0A6689B6">
                <wp:simplePos x="0" y="0"/>
                <wp:positionH relativeFrom="column">
                  <wp:posOffset>3219066</wp:posOffset>
                </wp:positionH>
                <wp:positionV relativeFrom="paragraph">
                  <wp:posOffset>1403350</wp:posOffset>
                </wp:positionV>
                <wp:extent cx="1973580" cy="1203960"/>
                <wp:effectExtent l="38100" t="1905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203960"/>
                          <a:chOff x="0" y="-49530"/>
                          <a:chExt cx="1973580" cy="1203960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0" y="-49530"/>
                            <a:ext cx="1897380" cy="929640"/>
                          </a:xfrm>
                          <a:prstGeom prst="triangle">
                            <a:avLst>
                              <a:gd name="adj" fmla="val 71239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15440" y="16383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CAB6FC" w14:textId="77777777" w:rsidR="00643D00" w:rsidRDefault="003577C0" w:rsidP="00643D00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96240" y="8001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5670B" w14:textId="77777777" w:rsidR="00643D00" w:rsidRDefault="003577C0" w:rsidP="00643D00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20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15340" y="88011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A46E5" w14:textId="77777777" w:rsidR="00643D00" w:rsidRDefault="003577C0" w:rsidP="00643D00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4AC7E" id="Group 6" o:spid="_x0000_s1026" style="position:absolute;left:0;text-align:left;margin-left:253.45pt;margin-top:110.5pt;width:155.4pt;height:94.8pt;z-index:251722752;mso-height-relative:margin" coordorigin=",-495" coordsize="19735,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top:-495;width:18973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" adj="15388" fillcolor="#c7e4db [1302]" strokecolor="#1a495c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6154;top:1638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63CAB6FC" w14:textId="77777777" w:rsidR="00643D00" w:rsidRDefault="003577C0" w:rsidP="00643D00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4" o:spid="_x0000_s1029" type="#_x0000_t202" style="position:absolute;left:3962;top:800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075670B" w14:textId="77777777" w:rsidR="00643D00" w:rsidRDefault="003577C0" w:rsidP="00643D00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5" o:spid="_x0000_s1030" type="#_x0000_t202" style="position:absolute;left:8153;top:8801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B2A46E5" w14:textId="77777777" w:rsidR="00643D00" w:rsidRDefault="003577C0" w:rsidP="00643D00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9ED969" wp14:editId="56D6FE8B">
                <wp:simplePos x="0" y="0"/>
                <wp:positionH relativeFrom="column">
                  <wp:posOffset>2560320</wp:posOffset>
                </wp:positionH>
                <wp:positionV relativeFrom="paragraph">
                  <wp:posOffset>472786</wp:posOffset>
                </wp:positionV>
                <wp:extent cx="1117601" cy="835026"/>
                <wp:effectExtent l="19050" t="0" r="6350" b="22225"/>
                <wp:wrapNone/>
                <wp:docPr id="42" name="Group 4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1" cy="835026"/>
                          <a:chOff x="0" y="0"/>
                          <a:chExt cx="1117601" cy="835026"/>
                        </a:xfrm>
                      </wpg:grpSpPr>
                      <wps:wsp>
                        <wps:cNvPr id="30" name="Cube 3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02870" y="0"/>
                            <a:ext cx="835026" cy="835026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42836" flipH="1">
                            <a:off x="0" y="102870"/>
                            <a:ext cx="20320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0276" y="541020"/>
                            <a:ext cx="187325" cy="180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A8754" id="Group 42" o:spid="_x0000_s1026" style="position:absolute;margin-left:201.6pt;margin-top:37.25pt;width:88pt;height:65.75pt;z-index:251695104;mso-width-relative:margin" coordsize="11176,8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30" o:spid="_x0000_s1027" type="#_x0000_t16" style="position:absolute;left:1028;width:8350;height:8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" fillcolor="#3494ba [3204]" strokecolor="#1a495c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top:1028;width:2032;height:1435;rotation:936252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">
                  <v:imagedata r:id="rId15" o:title=""/>
                </v:shape>
                <v:shape id="Picture 39" o:spid="_x0000_s1029" type="#_x0000_t75" style="position:absolute;left:9302;top:5410;width:1874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">
                  <v:imagedata r:id="rId16" o:title=""/>
                </v:shape>
              </v:group>
            </w:pict>
          </mc:Fallback>
        </mc:AlternateContent>
      </w:r>
      <w:r>
        <w:t>An ant starts at one vertex of a solid cube with side length 1. Calculate the distance of the shortest route the ant can take to the furthest vertex from the starting point.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79DA5FD" w14:textId="105976DA" w:rsidR="00836929" w:rsidRDefault="00984E67" w:rsidP="00643D00">
      <w:pPr>
        <w:pStyle w:val="ListParagraph"/>
        <w:numPr>
          <w:ilvl w:val="0"/>
          <w:numId w:val="22"/>
        </w:numPr>
        <w:spacing w:after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1AD0C89" wp14:editId="74AE3720">
                <wp:simplePos x="0" y="0"/>
                <wp:positionH relativeFrom="column">
                  <wp:posOffset>-609600</wp:posOffset>
                </wp:positionH>
                <wp:positionV relativeFrom="page">
                  <wp:posOffset>9342120</wp:posOffset>
                </wp:positionV>
                <wp:extent cx="5509260" cy="563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410A" w14:textId="70C51338" w:rsidR="003F4C8F" w:rsidRPr="00BA54B4" w:rsidRDefault="003F4C8F" w:rsidP="003F4C8F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 w:rsidR="00277E0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F147886" w14:textId="73987229" w:rsidR="00277E0D" w:rsidRPr="00277E0D" w:rsidRDefault="00277E0D" w:rsidP="003F4C8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Southall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E 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Pantaloni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V 2017,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Geometry Snacks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Tarquin, St Albans UK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Povey, T 2015,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Professor Povey’s Perplexing Problems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Oneworld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Publications, London UK</w:t>
                            </w:r>
                          </w:p>
                          <w:p w14:paraId="16FEE613" w14:textId="65DAC623" w:rsidR="00277E0D" w:rsidRPr="00277E0D" w:rsidRDefault="00277E0D" w:rsidP="003F4C8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Povery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0C89" id="Text Box 2" o:spid="_x0000_s1031" type="#_x0000_t202" style="position:absolute;left:0;text-align:left;margin-left:-48pt;margin-top:735.6pt;width:433.8pt;height:44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X1DQIAAPkDAAAOAAAAZHJzL2Uyb0RvYy54bWysU9uO2yAQfa/Uf0C8N3a8cZp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" filled="f" stroked="f">
                <v:textbox>
                  <w:txbxContent>
                    <w:p w14:paraId="059F410A" w14:textId="70C51338" w:rsidR="003F4C8F" w:rsidRPr="00BA54B4" w:rsidRDefault="003F4C8F" w:rsidP="003F4C8F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 w:rsidR="00277E0D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:</w:t>
                      </w:r>
                    </w:p>
                    <w:p w14:paraId="0F147886" w14:textId="73987229" w:rsidR="00277E0D" w:rsidRPr="00277E0D" w:rsidRDefault="00277E0D" w:rsidP="003F4C8F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Southall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E &amp; </w:t>
                      </w: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Pantaloni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V 2017, </w:t>
                      </w:r>
                      <w:r>
                        <w:rPr>
                          <w:rFonts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Geometry Snacks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Tarquin, St Albans UK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Povey, T 2015, </w:t>
                      </w:r>
                      <w:r>
                        <w:rPr>
                          <w:rFonts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Professor Povey’s Perplexing Problems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Oneworld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Publications, London UK</w:t>
                      </w:r>
                    </w:p>
                    <w:p w14:paraId="16FEE613" w14:textId="65DAC623" w:rsidR="00277E0D" w:rsidRPr="00277E0D" w:rsidRDefault="00277E0D" w:rsidP="003F4C8F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Povery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643D00">
        <w:t>Find the area of this triangle:</w:t>
      </w:r>
      <w:r w:rsidR="00643D00">
        <w:br/>
      </w:r>
      <w:r w:rsidR="00643D00" w:rsidRPr="00AE5EFE">
        <w:rPr>
          <w:color w:val="3A5A62" w:themeColor="accent5" w:themeShade="80"/>
        </w:rPr>
        <w:t>Hint: the area of a triangle is give</w:t>
      </w:r>
      <w:r w:rsidR="00643D00">
        <w:rPr>
          <w:color w:val="3A5A62" w:themeColor="accent5" w:themeShade="80"/>
        </w:rPr>
        <w:t>n</w:t>
      </w:r>
      <w:r w:rsidR="00643D00" w:rsidRPr="00AE5EFE">
        <w:rPr>
          <w:color w:val="3A5A62" w:themeColor="accent5" w:themeShade="80"/>
        </w:rPr>
        <w:t xml:space="preserve"> by </w:t>
      </w:r>
      <m:oMath>
        <m:box>
          <m:box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color w:val="3A5A62" w:themeColor="accent5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3A5A62" w:themeColor="accent5" w:themeShade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3A5A62" w:themeColor="accent5" w:themeShade="80"/>
                  </w:rPr>
                  <m:t>2</m:t>
                </m:r>
              </m:den>
            </m:f>
            <m:r>
              <w:rPr>
                <w:rFonts w:ascii="Cambria Math" w:hAnsi="Cambria Math"/>
                <w:color w:val="3A5A62" w:themeColor="accent5" w:themeShade="80"/>
              </w:rPr>
              <m:t>base×height</m:t>
            </m:r>
          </m:e>
        </m:box>
      </m:oMath>
      <w:r w:rsidR="00643D00">
        <w:t xml:space="preserve"> </w:t>
      </w:r>
      <w:r w:rsidR="00836929">
        <w:br/>
      </w:r>
      <w:r w:rsidR="00836929">
        <w:br/>
      </w:r>
      <w:r w:rsidR="00836929">
        <w:br/>
      </w:r>
      <w:r w:rsidR="00643D00">
        <w:br/>
      </w:r>
    </w:p>
    <w:p w14:paraId="53D7FC4F" w14:textId="16344FC0" w:rsidR="007B7C85" w:rsidRDefault="00045D09" w:rsidP="00277E0D">
      <w:pPr>
        <w:pStyle w:val="ListParagraph"/>
        <w:numPr>
          <w:ilvl w:val="0"/>
          <w:numId w:val="22"/>
        </w:num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489608A" wp14:editId="6FB92DA2">
                <wp:simplePos x="0" y="0"/>
                <wp:positionH relativeFrom="column">
                  <wp:posOffset>2026920</wp:posOffset>
                </wp:positionH>
                <wp:positionV relativeFrom="paragraph">
                  <wp:posOffset>278188</wp:posOffset>
                </wp:positionV>
                <wp:extent cx="2044130" cy="2044130"/>
                <wp:effectExtent l="0" t="0" r="13335" b="13335"/>
                <wp:wrapNone/>
                <wp:docPr id="29" name="Group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130" cy="2044130"/>
                          <a:chOff x="0" y="0"/>
                          <a:chExt cx="2044130" cy="2044130"/>
                        </a:xfr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3" name="Oval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044130" cy="204413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182880" y="10287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182880" y="1905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1021080" y="1905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1021080" y="10287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853440" y="861060"/>
                            <a:ext cx="33528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19113" id="Group 29" o:spid="_x0000_s1026" style="position:absolute;margin-left:159.6pt;margin-top:21.9pt;width:160.95pt;height:160.95pt;z-index:251689984" coordsize="20441,2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">
                <v:oval id="Oval 13" o:spid="_x0000_s1027" style="position:absolute;width:20441;height:20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" filled="f" strokecolor="#398e98 [2405]" strokeweight="1pt">
                  <v:stroke joinstyle="miter"/>
                </v:oval>
                <v:oval id="Oval 22" o:spid="_x0000_s1028" style="position:absolute;left:1828;top:10287;width:8382;height:838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" fillcolor="white [3212]" strokecolor="#134162 [1609]" strokeweight="1pt">
                  <v:stroke joinstyle="miter"/>
                </v:oval>
                <v:oval id="Oval 25" o:spid="_x0000_s1029" style="position:absolute;left:1828;top:1905;width:8382;height:838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" fillcolor="white [3212]" strokecolor="#134162 [1609]" strokeweight="1pt">
                  <v:stroke joinstyle="miter"/>
                </v:oval>
                <v:oval id="Oval 26" o:spid="_x0000_s1030" style="position:absolute;left:10210;top:1905;width:8382;height:838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" fillcolor="white [3212]" strokecolor="#134162 [1609]" strokeweight="1pt">
                  <v:stroke joinstyle="miter"/>
                </v:oval>
                <v:oval id="Oval 27" o:spid="_x0000_s1031" style="position:absolute;left:10210;top:10287;width:8382;height:838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" fillcolor="white [3212]" strokecolor="#134162 [1609]" strokeweight="1pt">
                  <v:stroke joinstyle="miter"/>
                </v:oval>
                <v:oval id="Oval 28" o:spid="_x0000_s1032" style="position:absolute;left:8534;top:8610;width:3353;height:33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" fillcolor="white [3212]" strokecolor="#7030a0" strokeweight="1pt">
                  <v:stroke joinstyle="miter"/>
                </v:oval>
              </v:group>
            </w:pict>
          </mc:Fallback>
        </mc:AlternateContent>
      </w:r>
      <w:r w:rsidR="007B7C85">
        <w:t>If the outer circle in the diagram below is a unit circle</w:t>
      </w:r>
      <w:r w:rsidR="00CB54EC">
        <w:t xml:space="preserve"> (i.e. radius 1)</w:t>
      </w:r>
      <w:r w:rsidR="007B7C85">
        <w:t xml:space="preserve">, </w:t>
      </w:r>
      <w:r>
        <w:t>find the radius of the smallest circle.</w:t>
      </w:r>
      <w:r w:rsidR="00EC0E40">
        <w:br/>
      </w:r>
      <w:r w:rsidR="00EC0E40">
        <w:br/>
      </w:r>
      <w:r w:rsidR="00EC0E40">
        <w:br/>
      </w:r>
      <w:r w:rsidR="00EC0E40">
        <w:br/>
      </w:r>
      <w:r w:rsidR="00EC0E40">
        <w:br/>
      </w:r>
      <w:r w:rsidR="00EC0E40">
        <w:br/>
      </w:r>
      <w:r w:rsidR="00EC0E40">
        <w:br/>
      </w:r>
      <w:r w:rsidR="00EC0E40">
        <w:br/>
      </w:r>
      <w:r w:rsidR="00EC0E40">
        <w:br/>
      </w:r>
      <w:r w:rsidR="00EC0E40">
        <w:br/>
      </w:r>
      <w:r w:rsidR="00643D00">
        <w:br/>
      </w:r>
      <w:r w:rsidR="00643D00">
        <w:br/>
      </w:r>
      <w:r w:rsidR="00EC0E40">
        <w:br/>
      </w:r>
    </w:p>
    <w:p w14:paraId="28361164" w14:textId="192AB37C" w:rsidR="00CB54EC" w:rsidRPr="00077637" w:rsidRDefault="00C975D5" w:rsidP="00277E0D">
      <w:pPr>
        <w:pStyle w:val="ListParagraph"/>
        <w:numPr>
          <w:ilvl w:val="0"/>
          <w:numId w:val="22"/>
        </w:numPr>
        <w:spacing w:after="0"/>
      </w:pPr>
      <w:r>
        <w:t>W</w:t>
      </w:r>
      <w:r w:rsidR="00CB54EC">
        <w:t>hat is the volume of the largest cube that fits entirely within a sphere of unit volume?</w:t>
      </w:r>
      <w:r w:rsidR="00077637">
        <w:br/>
      </w:r>
      <w:r w:rsidR="00077637" w:rsidRPr="00077637">
        <w:rPr>
          <w:color w:val="3A5A62" w:themeColor="accent5" w:themeShade="80"/>
        </w:rPr>
        <w:t xml:space="preserve">Hint: remember that the volume of a sphere is given by </w:t>
      </w:r>
      <m:oMath>
        <m:box>
          <m:box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color w:val="3A5A62" w:themeColor="accent5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3A5A62" w:themeColor="accent5" w:themeShade="8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3A5A62" w:themeColor="accent5" w:themeShade="80"/>
                  </w:rPr>
                  <m:t>3</m:t>
                </m:r>
              </m:den>
            </m:f>
          </m:e>
        </m:box>
        <m:r>
          <w:rPr>
            <w:rFonts w:ascii="Cambria Math" w:hAnsi="Cambria Math"/>
            <w:color w:val="3A5A62" w:themeColor="accent5" w:themeShade="80"/>
          </w:rPr>
          <m:t>π</m:t>
        </m:r>
        <m:sSup>
          <m:sSup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pPr>
          <m:e>
            <m:r>
              <w:rPr>
                <w:rFonts w:ascii="Cambria Math" w:hAnsi="Cambria Math"/>
                <w:color w:val="3A5A62" w:themeColor="accent5" w:themeShade="80"/>
              </w:rPr>
              <m:t>r</m:t>
            </m:r>
          </m:e>
          <m:sup>
            <m:r>
              <w:rPr>
                <w:rFonts w:ascii="Cambria Math" w:hAnsi="Cambria Math"/>
                <w:color w:val="3A5A62" w:themeColor="accent5" w:themeShade="80"/>
              </w:rPr>
              <m:t>3</m:t>
            </m:r>
          </m:sup>
        </m:sSup>
      </m:oMath>
    </w:p>
    <w:p w14:paraId="2DC68A46" w14:textId="77777777" w:rsidR="00643D00" w:rsidRDefault="00097F96" w:rsidP="00077637">
      <w:pPr>
        <w:pStyle w:val="ListParagraph"/>
        <w:numPr>
          <w:ilvl w:val="0"/>
          <w:numId w:val="22"/>
        </w:numPr>
        <w:spacing w:before="240"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7971603" wp14:editId="1D233486">
                <wp:simplePos x="0" y="0"/>
                <wp:positionH relativeFrom="column">
                  <wp:posOffset>1413164</wp:posOffset>
                </wp:positionH>
                <wp:positionV relativeFrom="paragraph">
                  <wp:posOffset>401147</wp:posOffset>
                </wp:positionV>
                <wp:extent cx="3352800" cy="1170708"/>
                <wp:effectExtent l="0" t="0" r="1905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1170708"/>
                          <a:chOff x="0" y="0"/>
                          <a:chExt cx="3352800" cy="1170708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438400" y="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226820" y="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72390" y="26670"/>
                            <a:ext cx="760269" cy="669636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71600" y="144780"/>
                            <a:ext cx="623455" cy="6234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entagon 50"/>
                        <wps:cNvSpPr/>
                        <wps:spPr>
                          <a:xfrm>
                            <a:off x="2480310" y="19050"/>
                            <a:ext cx="835770" cy="796290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636520" y="922019"/>
                            <a:ext cx="541020" cy="248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18D40" w14:textId="6C67C490" w:rsidR="00097F96" w:rsidRDefault="00097F9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394460" y="922020"/>
                            <a:ext cx="54102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EE1D90" w14:textId="730B373F" w:rsidR="00097F96" w:rsidRDefault="00097F9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90500" y="922020"/>
                            <a:ext cx="54102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3BFC6" w14:textId="77777777" w:rsidR="00097F96" w:rsidRDefault="00097F9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71603" id="Group 58" o:spid="_x0000_s1032" style="position:absolute;left:0;text-align:left;margin-left:111.25pt;margin-top:31.6pt;width:264pt;height:92.2pt;z-index:251709440;mso-height-relative:margin" coordsize="33528,1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">
                <v:oval id="Oval 45" o:spid="_x0000_s1033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" fillcolor="#e3f1ed [662]" strokecolor="#316756 [1606]" strokeweight="1pt">
                  <v:stroke joinstyle="miter"/>
                </v:oval>
                <v:oval id="Oval 46" o:spid="_x0000_s1034" style="position:absolute;left:2438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" fillcolor="#e3f1ed [662]" strokecolor="#316756 [1606]" strokeweight="1pt">
                  <v:stroke joinstyle="miter"/>
                </v:oval>
                <v:oval id="Oval 47" o:spid="_x0000_s1035" style="position:absolute;left:1226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" fillcolor="#e3f1ed [662]" strokecolor="#316756 [1606]" strokeweight="1pt">
                  <v:stroke joinstyle="miter"/>
                </v:oval>
                <v:shape id="Isosceles Triangle 48" o:spid="_x0000_s1036" type="#_x0000_t5" style="position:absolute;left:723;top:266;width:7603;height:6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" fillcolor="white [3212]" strokecolor="#1a495c [1604]" strokeweight="1pt"/>
                <v:rect id="Rectangle 49" o:spid="_x0000_s1037" style="position:absolute;left:13716;top:1447;width:6234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a495c [1604]" strokeweight="1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50" o:spid="_x0000_s1038" type="#_x0000_t56" style="position:absolute;left:24803;top:190;width:8357;height:7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" fillcolor="white [3212]" strokecolor="#1a495c [1604]" strokeweight="1pt"/>
                <v:shape id="Text Box 51" o:spid="_x0000_s1039" type="#_x0000_t202" style="position:absolute;left:26365;top:9220;width:5410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4FA18D40" w14:textId="6C67C490" w:rsidR="00097F96" w:rsidRDefault="00097F9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6" o:spid="_x0000_s1040" type="#_x0000_t202" style="position:absolute;left:13944;top:9220;width:5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2FEE1D90" w14:textId="730B373F" w:rsidR="00097F96" w:rsidRDefault="00097F9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n=4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7" o:spid="_x0000_s1041" type="#_x0000_t202" style="position:absolute;left:1905;top:9220;width:541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0153BFC6" w14:textId="77777777" w:rsidR="00097F96" w:rsidRDefault="00097F9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n=3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77637">
        <w:t xml:space="preserve">What is the area of an </w:t>
      </w:r>
      <m:oMath>
        <m:r>
          <w:rPr>
            <w:rFonts w:ascii="Cambria Math" w:hAnsi="Cambria Math"/>
          </w:rPr>
          <m:t>n</m:t>
        </m:r>
      </m:oMath>
      <w:r w:rsidR="00077637">
        <w:t xml:space="preserve">-sided regular polygon inscribed within a circle of radius </w:t>
      </w:r>
      <m:oMath>
        <m:r>
          <w:rPr>
            <w:rFonts w:ascii="Cambria Math" w:hAnsi="Cambria Math"/>
          </w:rPr>
          <m:t>r</m:t>
        </m:r>
      </m:oMath>
      <w:r w:rsidR="00077637">
        <w:t>?</w:t>
      </w:r>
      <w:r w:rsidR="00077637">
        <w:br/>
      </w:r>
      <w:r>
        <w:br/>
      </w:r>
      <w:r>
        <w:br/>
      </w:r>
      <w:r>
        <w:br/>
      </w:r>
    </w:p>
    <w:p w14:paraId="552D5C89" w14:textId="48EFACD7" w:rsidR="00097F96" w:rsidRDefault="00097F96" w:rsidP="00077637">
      <w:pPr>
        <w:pStyle w:val="ListParagraph"/>
        <w:numPr>
          <w:ilvl w:val="0"/>
          <w:numId w:val="22"/>
        </w:numPr>
        <w:spacing w:before="240" w:after="0"/>
      </w:pPr>
      <w:r>
        <w:lastRenderedPageBreak/>
        <w:t xml:space="preserve">A straight tree trunk has a circular cross section of radius </w:t>
      </w:r>
      <m:oMath>
        <m:r>
          <w:rPr>
            <w:rFonts w:ascii="Cambria Math" w:hAnsi="Cambria Math"/>
          </w:rPr>
          <m:t>n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an integer. A second straight, circular tree trunk has radius </w:t>
      </w:r>
      <m:oMath>
        <m:r>
          <w:rPr>
            <w:rFonts w:ascii="Cambria Math" w:hAnsi="Cambria Math"/>
          </w:rPr>
          <m:t>m</m:t>
        </m:r>
      </m:oMath>
      <w:r>
        <w:t xml:space="preserve">, where </w:t>
      </w:r>
      <m:oMath>
        <m:r>
          <w:rPr>
            <w:rFonts w:ascii="Cambria Math" w:hAnsi="Cambria Math"/>
          </w:rPr>
          <m:t>m</m:t>
        </m:r>
      </m:oMath>
      <w:r>
        <w:t xml:space="preserve"> is also an integer. Both tree trunks rest on the </w:t>
      </w:r>
      <w:r w:rsidR="00E1308A">
        <w:t xml:space="preserve">(level, horizontal) </w:t>
      </w:r>
      <w:r>
        <w:t xml:space="preserve">ground, </w:t>
      </w:r>
      <w:r w:rsidR="00E1308A">
        <w:t xml:space="preserve">adjacent and </w:t>
      </w:r>
      <w:r>
        <w:t>parallel to one another.</w:t>
      </w:r>
    </w:p>
    <w:p w14:paraId="7FF17752" w14:textId="6B0BE1ED" w:rsidR="00097F96" w:rsidRDefault="00097F96" w:rsidP="00097F96">
      <w:pPr>
        <w:pStyle w:val="ListParagraph"/>
        <w:numPr>
          <w:ilvl w:val="1"/>
          <w:numId w:val="22"/>
        </w:numPr>
        <w:spacing w:after="0"/>
      </w:pPr>
      <w:r>
        <w:t xml:space="preserve">Derive the general condition </w:t>
      </w:r>
      <w:r w:rsidR="00E1308A">
        <w:t>relating</w:t>
      </w:r>
      <w:r>
        <w:t xml:space="preserve"> the radii of the two trunks that permits their centres to be an integer distance </w:t>
      </w:r>
      <m:oMath>
        <m:r>
          <w:rPr>
            <w:rFonts w:ascii="Cambria Math" w:hAnsi="Cambria Math"/>
          </w:rPr>
          <m:t>d</m:t>
        </m:r>
      </m:oMath>
      <w:r w:rsidR="00C975D5">
        <w:t xml:space="preserve"> </w:t>
      </w:r>
      <w:r>
        <w:t xml:space="preserve">apart when the </w:t>
      </w:r>
      <w:r w:rsidR="00E1308A">
        <w:t>circumferences touch.</w:t>
      </w:r>
    </w:p>
    <w:p w14:paraId="1BF100B8" w14:textId="3D438F1C" w:rsidR="00E1308A" w:rsidRDefault="00E1308A" w:rsidP="00097F96">
      <w:pPr>
        <w:pStyle w:val="ListParagraph"/>
        <w:numPr>
          <w:ilvl w:val="1"/>
          <w:numId w:val="22"/>
        </w:numPr>
        <w:spacing w:after="0"/>
      </w:pPr>
      <w:r>
        <w:t xml:space="preserve">Give the three smallest solutions for </w:t>
      </w:r>
      <m:oMath>
        <m:r>
          <w:rPr>
            <w:rFonts w:ascii="Cambria Math" w:hAnsi="Cambria Math"/>
          </w:rPr>
          <m:t>n</m:t>
        </m:r>
      </m:oMath>
      <w:r>
        <w:t xml:space="preserve"> when </w:t>
      </w:r>
      <m:oMath>
        <m:r>
          <w:rPr>
            <w:rFonts w:ascii="Cambria Math" w:hAnsi="Cambria Math"/>
          </w:rPr>
          <m:t>m=1</m:t>
        </m:r>
      </m:oMath>
      <w:r>
        <w:t>.</w:t>
      </w:r>
    </w:p>
    <w:p w14:paraId="3916FC15" w14:textId="130929A1" w:rsidR="00E1308A" w:rsidRPr="00AB0C68" w:rsidRDefault="00E1308A" w:rsidP="00097F96">
      <w:pPr>
        <w:pStyle w:val="ListParagraph"/>
        <w:numPr>
          <w:ilvl w:val="1"/>
          <w:numId w:val="22"/>
        </w:numPr>
        <w:spacing w:after="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18EC639" wp14:editId="6A5ED13B">
                <wp:simplePos x="0" y="0"/>
                <wp:positionH relativeFrom="column">
                  <wp:posOffset>2011680</wp:posOffset>
                </wp:positionH>
                <wp:positionV relativeFrom="paragraph">
                  <wp:posOffset>372745</wp:posOffset>
                </wp:positionV>
                <wp:extent cx="1875155" cy="1196302"/>
                <wp:effectExtent l="0" t="190500" r="67945" b="4445"/>
                <wp:wrapNone/>
                <wp:docPr id="65" name="Group 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155" cy="1196302"/>
                          <a:chOff x="0" y="0"/>
                          <a:chExt cx="1875155" cy="1196302"/>
                        </a:xfrm>
                      </wpg:grpSpPr>
                      <wps:wsp>
                        <wps:cNvPr id="59" name="Flowchart: Direct Access Storage 5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rot="20575435" flipH="1">
                            <a:off x="0" y="0"/>
                            <a:ext cx="1798955" cy="701040"/>
                          </a:xfrm>
                          <a:prstGeom prst="flowChartMagneticDrum">
                            <a:avLst/>
                          </a:prstGeom>
                          <a:solidFill>
                            <a:srgbClr val="E1C2A3"/>
                          </a:solidFill>
                          <a:ln>
                            <a:solidFill>
                              <a:srgbClr val="996633"/>
                            </a:solidFill>
                          </a:ln>
                          <a:effectLst>
                            <a:outerShdw blurRad="76200" dist="76200" dir="2940000" sx="83000" sy="8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Direct Access Storage 6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rot="20580354" flipH="1">
                            <a:off x="586740" y="388620"/>
                            <a:ext cx="1288415" cy="443230"/>
                          </a:xfrm>
                          <a:prstGeom prst="flowChartMagneticDrum">
                            <a:avLst/>
                          </a:prstGeom>
                          <a:solidFill>
                            <a:srgbClr val="E1C2A3"/>
                          </a:solidFill>
                          <a:ln>
                            <a:solidFill>
                              <a:srgbClr val="996633"/>
                            </a:solidFill>
                          </a:ln>
                          <a:effectLst>
                            <a:outerShdw blurRad="76200" dist="76200" dir="2940000" sx="83000" sy="8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304800" y="182880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807720" y="495300"/>
                            <a:ext cx="0" cy="473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 txBox="1"/>
                        <wps:spPr>
                          <a:xfrm>
                            <a:off x="655320" y="601980"/>
                            <a:ext cx="5410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33C27" w14:textId="7C6C91DD" w:rsidR="00E1308A" w:rsidRDefault="00E1308A" w:rsidP="00E1308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 txBox="1"/>
                        <wps:spPr>
                          <a:xfrm>
                            <a:off x="175260" y="396240"/>
                            <a:ext cx="5410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86009" w14:textId="4090DAE9" w:rsidR="00E1308A" w:rsidRDefault="00E1308A" w:rsidP="00E1308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 flipH="1" flipV="1">
                            <a:off x="304800" y="949712"/>
                            <a:ext cx="464820" cy="60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 txBox="1"/>
                        <wps:spPr>
                          <a:xfrm>
                            <a:off x="251460" y="975322"/>
                            <a:ext cx="541020" cy="22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003D34" w14:textId="20FE8600" w:rsidR="00E1308A" w:rsidRDefault="00E1308A" w:rsidP="00E1308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EC639" id="Group 65" o:spid="_x0000_s1042" style="position:absolute;left:0;text-align:left;margin-left:158.4pt;margin-top:29.35pt;width:147.65pt;height:94.2pt;z-index:251720704;mso-height-relative:margin" coordsize="18751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"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59" o:spid="_x0000_s1043" type="#_x0000_t133" style="position:absolute;width:17989;height:7010;rotation:11190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" fillcolor="#e1c2a3" strokecolor="#963" strokeweight="1pt">
                  <v:stroke joinstyle="miter"/>
                  <v:shadow on="t" type="perspective" color="black" opacity="13107f" origin="-.5,.5" offset="1.3887mm,1.59747mm" matrix="54395f,-19798f,,54395f"/>
                </v:shape>
                <v:shape id="Flowchart: Direct Access Storage 60" o:spid="_x0000_s1044" type="#_x0000_t133" style="position:absolute;left:5867;top:3886;width:12884;height:4432;rotation:111372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" fillcolor="#e1c2a3" strokecolor="#963" strokeweight="1pt">
                  <v:stroke joinstyle="miter"/>
                  <v:shadow on="t" type="perspective" color="black" opacity="13107f" origin="-.5,.5" offset="1.3887mm,1.59747mm" matrix="54395f,-19798f,,54395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45" type="#_x0000_t32" style="position:absolute;left:3048;top:1828;width:0;height:6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" strokecolor="#3a5a62 [1608]" strokeweight=".5pt">
                  <v:stroke startarrow="block" endarrow="block" joinstyle="miter"/>
                </v:shape>
                <v:shape id="Straight Arrow Connector 62" o:spid="_x0000_s1046" type="#_x0000_t32" style="position:absolute;left:8077;top:4953;width:0;height:4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" strokecolor="#3a5a62 [1608]" strokeweight=".5pt">
                  <v:stroke startarrow="block" endarrow="block" joinstyle="miter"/>
                </v:shape>
                <v:shape id="Text Box 63" o:spid="_x0000_s1047" type="#_x0000_t202" style="position:absolute;left:6553;top:6019;width:541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2B933C27" w14:textId="7C6C91DD" w:rsidR="00E1308A" w:rsidRDefault="00E1308A" w:rsidP="00E1308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4" o:spid="_x0000_s1048" type="#_x0000_t202" style="position:absolute;left:1752;top:3962;width:541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AA86009" w14:textId="4090DAE9" w:rsidR="00E1308A" w:rsidRDefault="00E1308A" w:rsidP="00E1308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66" o:spid="_x0000_s1049" type="#_x0000_t32" style="position:absolute;left:3048;top:9497;width:4648;height:6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" strokecolor="#3a5a62 [1608]" strokeweight=".5pt">
                  <v:stroke startarrow="block" endarrow="block" joinstyle="miter"/>
                </v:shape>
                <v:shape id="Text Box 67" o:spid="_x0000_s1050" type="#_x0000_t202" style="position:absolute;left:2514;top:9753;width:541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D003D34" w14:textId="20FE8600" w:rsidR="00E1308A" w:rsidRDefault="00E1308A" w:rsidP="00E1308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t xml:space="preserve">Give a general solution for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>.</w:t>
      </w:r>
      <w:r>
        <w:br/>
      </w:r>
      <w:r>
        <w:br/>
      </w:r>
    </w:p>
    <w:sectPr w:rsidR="00E1308A" w:rsidRPr="00AB0C68" w:rsidSect="00B46D0D">
      <w:headerReference w:type="default" r:id="rId17"/>
      <w:footerReference w:type="default" r:id="rId18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137D" w14:textId="77777777" w:rsidR="003577C0" w:rsidRDefault="003577C0" w:rsidP="00376205">
      <w:r>
        <w:separator/>
      </w:r>
    </w:p>
  </w:endnote>
  <w:endnote w:type="continuationSeparator" w:id="0">
    <w:p w14:paraId="1356E7FE" w14:textId="77777777" w:rsidR="003577C0" w:rsidRDefault="003577C0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CF1E" w14:textId="77777777" w:rsidR="003577C0" w:rsidRDefault="003577C0" w:rsidP="00376205">
      <w:r>
        <w:separator/>
      </w:r>
    </w:p>
  </w:footnote>
  <w:footnote w:type="continuationSeparator" w:id="0">
    <w:p w14:paraId="0B342A0F" w14:textId="77777777" w:rsidR="003577C0" w:rsidRDefault="003577C0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4B027E" w:rsidRDefault="00C0741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54E30529" w:rsidR="00AF1FA5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277E0D">
                            <w:rPr>
                              <w:sz w:val="24"/>
                              <w:lang w:val="en-GB"/>
                            </w:rPr>
                            <w:t>2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984E67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277E0D">
                            <w:rPr>
                              <w:sz w:val="24"/>
                              <w:lang w:val="en-GB"/>
                            </w:rPr>
                            <w:t>Geometry puzzles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51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54E30529" w:rsidR="00AF1FA5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277E0D">
                      <w:rPr>
                        <w:sz w:val="24"/>
                        <w:lang w:val="en-GB"/>
                      </w:rPr>
                      <w:t>2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984E67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277E0D">
                      <w:rPr>
                        <w:sz w:val="24"/>
                        <w:lang w:val="en-GB"/>
                      </w:rPr>
                      <w:t>Geometry puzzles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4E2E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E30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7C83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2AF9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CA9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E02F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65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E3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842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0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C521F"/>
    <w:multiLevelType w:val="hybridMultilevel"/>
    <w:tmpl w:val="6EDC4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E0BF9"/>
    <w:multiLevelType w:val="hybridMultilevel"/>
    <w:tmpl w:val="031CC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74063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D9542B2A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8"/>
  </w:num>
  <w:num w:numId="5">
    <w:abstractNumId w:val="19"/>
  </w:num>
  <w:num w:numId="6">
    <w:abstractNumId w:val="13"/>
  </w:num>
  <w:num w:numId="7">
    <w:abstractNumId w:val="14"/>
  </w:num>
  <w:num w:numId="8">
    <w:abstractNumId w:val="11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45D09"/>
    <w:rsid w:val="00077637"/>
    <w:rsid w:val="00081170"/>
    <w:rsid w:val="00097F96"/>
    <w:rsid w:val="000B353B"/>
    <w:rsid w:val="000D3F80"/>
    <w:rsid w:val="000D7830"/>
    <w:rsid w:val="000F076B"/>
    <w:rsid w:val="00125688"/>
    <w:rsid w:val="0012670E"/>
    <w:rsid w:val="00153C91"/>
    <w:rsid w:val="00167E16"/>
    <w:rsid w:val="00184599"/>
    <w:rsid w:val="001A0FD8"/>
    <w:rsid w:val="001B7E7D"/>
    <w:rsid w:val="001C5BD1"/>
    <w:rsid w:val="001C7EBA"/>
    <w:rsid w:val="0021026D"/>
    <w:rsid w:val="00210320"/>
    <w:rsid w:val="00260F41"/>
    <w:rsid w:val="00277E0D"/>
    <w:rsid w:val="002822F5"/>
    <w:rsid w:val="002A40E4"/>
    <w:rsid w:val="002E5992"/>
    <w:rsid w:val="002F712B"/>
    <w:rsid w:val="00300578"/>
    <w:rsid w:val="00302603"/>
    <w:rsid w:val="00356D58"/>
    <w:rsid w:val="003577C0"/>
    <w:rsid w:val="00376205"/>
    <w:rsid w:val="00396549"/>
    <w:rsid w:val="003A1C25"/>
    <w:rsid w:val="003A6A4C"/>
    <w:rsid w:val="003D5D6E"/>
    <w:rsid w:val="003D7765"/>
    <w:rsid w:val="003F4C8F"/>
    <w:rsid w:val="00436186"/>
    <w:rsid w:val="00445778"/>
    <w:rsid w:val="00453AFE"/>
    <w:rsid w:val="0045671F"/>
    <w:rsid w:val="00476622"/>
    <w:rsid w:val="00492634"/>
    <w:rsid w:val="00492D0D"/>
    <w:rsid w:val="004B027E"/>
    <w:rsid w:val="004C24DE"/>
    <w:rsid w:val="00517C2F"/>
    <w:rsid w:val="00534974"/>
    <w:rsid w:val="00547404"/>
    <w:rsid w:val="005942EB"/>
    <w:rsid w:val="005C3BC9"/>
    <w:rsid w:val="005F3509"/>
    <w:rsid w:val="0062123A"/>
    <w:rsid w:val="00623A1F"/>
    <w:rsid w:val="00643D00"/>
    <w:rsid w:val="00646E75"/>
    <w:rsid w:val="00681A8A"/>
    <w:rsid w:val="00694FA9"/>
    <w:rsid w:val="006A2C59"/>
    <w:rsid w:val="0072209F"/>
    <w:rsid w:val="0074509D"/>
    <w:rsid w:val="00773E87"/>
    <w:rsid w:val="007752E3"/>
    <w:rsid w:val="0078273E"/>
    <w:rsid w:val="007B22FA"/>
    <w:rsid w:val="007B7C85"/>
    <w:rsid w:val="007C0289"/>
    <w:rsid w:val="007E4D34"/>
    <w:rsid w:val="008009DA"/>
    <w:rsid w:val="00817D45"/>
    <w:rsid w:val="00836929"/>
    <w:rsid w:val="00877759"/>
    <w:rsid w:val="008A57B2"/>
    <w:rsid w:val="008D012A"/>
    <w:rsid w:val="00914211"/>
    <w:rsid w:val="00922646"/>
    <w:rsid w:val="00946B17"/>
    <w:rsid w:val="00972A5B"/>
    <w:rsid w:val="00980E0F"/>
    <w:rsid w:val="00984E67"/>
    <w:rsid w:val="009864AB"/>
    <w:rsid w:val="009A7E7D"/>
    <w:rsid w:val="009B1221"/>
    <w:rsid w:val="009C26A2"/>
    <w:rsid w:val="009E4F9E"/>
    <w:rsid w:val="00A00DA7"/>
    <w:rsid w:val="00A20111"/>
    <w:rsid w:val="00A55476"/>
    <w:rsid w:val="00A77ABC"/>
    <w:rsid w:val="00AA436D"/>
    <w:rsid w:val="00AB0C68"/>
    <w:rsid w:val="00AC76CE"/>
    <w:rsid w:val="00AD0D41"/>
    <w:rsid w:val="00AF1FA5"/>
    <w:rsid w:val="00B33709"/>
    <w:rsid w:val="00B46D0D"/>
    <w:rsid w:val="00B71D70"/>
    <w:rsid w:val="00BA54B4"/>
    <w:rsid w:val="00BB13C9"/>
    <w:rsid w:val="00BC3EB5"/>
    <w:rsid w:val="00C07418"/>
    <w:rsid w:val="00C13D83"/>
    <w:rsid w:val="00C2466E"/>
    <w:rsid w:val="00C31171"/>
    <w:rsid w:val="00C43F4B"/>
    <w:rsid w:val="00C47260"/>
    <w:rsid w:val="00C61D03"/>
    <w:rsid w:val="00C92E72"/>
    <w:rsid w:val="00C975D5"/>
    <w:rsid w:val="00CA5B99"/>
    <w:rsid w:val="00CB54EC"/>
    <w:rsid w:val="00CD0043"/>
    <w:rsid w:val="00CD384D"/>
    <w:rsid w:val="00CE1FF8"/>
    <w:rsid w:val="00D03535"/>
    <w:rsid w:val="00D04CFD"/>
    <w:rsid w:val="00D14447"/>
    <w:rsid w:val="00D30562"/>
    <w:rsid w:val="00D34AA7"/>
    <w:rsid w:val="00D45BD1"/>
    <w:rsid w:val="00D64AEC"/>
    <w:rsid w:val="00D961F2"/>
    <w:rsid w:val="00DC6893"/>
    <w:rsid w:val="00E0441A"/>
    <w:rsid w:val="00E06E74"/>
    <w:rsid w:val="00E0756B"/>
    <w:rsid w:val="00E1308A"/>
    <w:rsid w:val="00E15791"/>
    <w:rsid w:val="00E31C94"/>
    <w:rsid w:val="00E55D74"/>
    <w:rsid w:val="00E805DE"/>
    <w:rsid w:val="00E8483A"/>
    <w:rsid w:val="00EB1A81"/>
    <w:rsid w:val="00EB2F85"/>
    <w:rsid w:val="00EC0E40"/>
    <w:rsid w:val="00EC1FB2"/>
    <w:rsid w:val="00F0259F"/>
    <w:rsid w:val="00F040AE"/>
    <w:rsid w:val="00F1084B"/>
    <w:rsid w:val="00F405F8"/>
    <w:rsid w:val="00F4418E"/>
    <w:rsid w:val="00F46FBE"/>
    <w:rsid w:val="00F75AF4"/>
    <w:rsid w:val="00F817C9"/>
    <w:rsid w:val="00FA6491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ngimg.com/download/19358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forest.gamepedia.com/Lea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ABF9CB-C266-46DC-A478-E58CE945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seminar exercises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seminar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